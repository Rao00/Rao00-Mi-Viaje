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vertAnchor="text" w:horzAnchor="page" w:tblpX="301" w:tblpY="-640"/>
        <w:tblW w:w="0" w:type="auto"/>
        <w:tblLook w:val="04A0" w:firstRow="1" w:lastRow="0" w:firstColumn="1" w:lastColumn="0" w:noHBand="0" w:noVBand="1"/>
      </w:tblPr>
      <w:tblGrid>
        <w:gridCol w:w="5993"/>
      </w:tblGrid>
      <w:tr w:rsidR="00966D31" w14:paraId="71C3A921" w14:textId="77777777" w:rsidTr="00F41DAC">
        <w:trPr>
          <w:trHeight w:val="3051"/>
        </w:trPr>
        <w:tc>
          <w:tcPr>
            <w:tcW w:w="5993" w:type="dxa"/>
            <w:tcBorders>
              <w:top w:val="nil"/>
              <w:left w:val="nil"/>
              <w:bottom w:val="nil"/>
              <w:right w:val="nil"/>
            </w:tcBorders>
          </w:tcPr>
          <w:p w14:paraId="7FA4D671" w14:textId="2F9F47D3" w:rsidR="00966D31" w:rsidRPr="004C62DE" w:rsidRDefault="00F41DAC" w:rsidP="004C62DE">
            <w:pPr>
              <w:pStyle w:val="Cita"/>
              <w:rPr>
                <w:sz w:val="96"/>
                <w:szCs w:val="96"/>
              </w:rPr>
            </w:pPr>
            <w:r w:rsidRPr="004C62DE">
              <w:rPr>
                <w:sz w:val="96"/>
                <w:szCs w:val="96"/>
              </w:rPr>
              <w:t xml:space="preserve">Practica 4.2 </w:t>
            </w:r>
          </w:p>
        </w:tc>
      </w:tr>
    </w:tbl>
    <w:p w14:paraId="1ABE3A3B" w14:textId="31233F8C" w:rsidR="00971E73" w:rsidRPr="00966D31" w:rsidRDefault="00966D31" w:rsidP="004C62DE">
      <w:pPr>
        <w:rPr>
          <w:sz w:val="64"/>
          <w:szCs w:val="64"/>
        </w:rPr>
      </w:pPr>
      <w: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4ABFC43" wp14:editId="4A73859C">
                <wp:simplePos x="0" y="0"/>
                <wp:positionH relativeFrom="column">
                  <wp:posOffset>-1078378</wp:posOffset>
                </wp:positionH>
                <wp:positionV relativeFrom="paragraph">
                  <wp:posOffset>-890905</wp:posOffset>
                </wp:positionV>
                <wp:extent cx="7782560" cy="10737215"/>
                <wp:effectExtent l="0" t="0" r="8890" b="6985"/>
                <wp:wrapNone/>
                <wp:docPr id="1102469230" name="Gru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82560" cy="10737215"/>
                          <a:chOff x="0" y="0"/>
                          <a:chExt cx="7783032" cy="10737525"/>
                        </a:xfrm>
                      </wpg:grpSpPr>
                      <wps:wsp>
                        <wps:cNvPr id="3" name="Forma"/>
                        <wps:cNvSpPr/>
                        <wps:spPr>
                          <a:xfrm>
                            <a:off x="10632" y="2764465"/>
                            <a:ext cx="5846445" cy="797306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10687"/>
                                </a:moveTo>
                                <a:lnTo>
                                  <a:pt x="0" y="21600"/>
                                </a:lnTo>
                                <a:lnTo>
                                  <a:pt x="1769" y="21600"/>
                                </a:lnTo>
                                <a:lnTo>
                                  <a:pt x="21600" y="6148"/>
                                </a:lnTo>
                                <a:lnTo>
                                  <a:pt x="137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85000"/>
                            </a:schemeClr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4" name="Triángulo"/>
                        <wps:cNvSpPr/>
                        <wps:spPr>
                          <a:xfrm>
                            <a:off x="0" y="2169042"/>
                            <a:ext cx="3908425" cy="830897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lnTo>
                                  <a:pt x="21600" y="1080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875778328" name="Forma"/>
                        <wps:cNvSpPr/>
                        <wps:spPr>
                          <a:xfrm>
                            <a:off x="10632" y="0"/>
                            <a:ext cx="7772400" cy="960945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14678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3032"/>
                                </a:lnTo>
                                <a:lnTo>
                                  <a:pt x="21600" y="0"/>
                                </a:lnTo>
                                <a:lnTo>
                                  <a:pt x="170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DFFA0B3" id="Grupo 1" o:spid="_x0000_s1026" style="position:absolute;margin-left:-84.9pt;margin-top:-70.15pt;width:612.8pt;height:845.45pt;z-index:251661312" coordsize="77830,107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">
                <v:shape id="Forma" o:spid="_x0000_s1027" style="position:absolute;left:106;top:27644;width:58464;height:79731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" path="m,10687l,21600r1769,l21600,6148,13712,,,10687xe" fillcolor="#d8d8d8 [2732]" stroked="f" strokeweight="1pt">
                  <v:stroke miterlimit="4" joinstyle="miter"/>
                  <v:path arrowok="t" o:extrusionok="f" o:connecttype="custom" o:connectlocs="2923223,3986530;2923223,3986530;2923223,3986530;2923223,3986530" o:connectangles="0,90,180,270"/>
                </v:shape>
                <v:shape id="Triángulo" o:spid="_x0000_s1028" style="position:absolute;top:21690;width:39084;height:83090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" path="m,21600l21600,10802,,,,21600xe" fillcolor="#00c1c7 [3205]" stroked="f" strokeweight="1pt">
                  <v:stroke miterlimit="4" joinstyle="miter"/>
                  <v:path arrowok="t" o:extrusionok="f" o:connecttype="custom" o:connectlocs="1954213,4154488;1954213,4154488;1954213,4154488;1954213,4154488" o:connectangles="0,90,180,270"/>
                </v:shape>
                <v:shape id="Forma" o:spid="_x0000_s1029" style="position:absolute;left:106;width:77724;height:96094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" path="m,14678r,6922l21600,3032,21600,,17075,,,14678xe" fillcolor="#123869 [3204]" stroked="f" strokeweight="1pt">
                  <v:stroke miterlimit="4" joinstyle="miter"/>
                  <v:path arrowok="t" o:extrusionok="f" o:connecttype="custom" o:connectlocs="3886200,4804728;3886200,4804728;3886200,4804728;3886200,4804728" o:connectangles="0,90,180,270"/>
                </v:shape>
              </v:group>
            </w:pict>
          </mc:Fallback>
        </mc:AlternateContent>
      </w:r>
    </w:p>
    <w:p w14:paraId="0B8185F0" w14:textId="3984A7B9" w:rsidR="00966D31" w:rsidRDefault="00966D31" w:rsidP="004C62DE"/>
    <w:p w14:paraId="300612BD" w14:textId="43E80868" w:rsidR="00707E89" w:rsidRPr="00707E89" w:rsidRDefault="00966D31" w:rsidP="004C62DE">
      <w:r>
        <w:br w:type="page"/>
      </w:r>
    </w:p>
    <w:sdt>
      <w:sdtPr>
        <w:rPr>
          <w:rFonts w:eastAsiaTheme="minorHAnsi" w:cstheme="minorBidi"/>
          <w:b w:val="0"/>
          <w:color w:val="auto"/>
          <w:sz w:val="48"/>
          <w:szCs w:val="48"/>
        </w:rPr>
        <w:id w:val="794574666"/>
        <w:docPartObj>
          <w:docPartGallery w:val="Table of Contents"/>
          <w:docPartUnique/>
        </w:docPartObj>
      </w:sdtPr>
      <w:sdtEndPr>
        <w:rPr>
          <w:sz w:val="24"/>
          <w:szCs w:val="24"/>
        </w:rPr>
      </w:sdtEndPr>
      <w:sdtContent>
        <w:p w14:paraId="64A27D20" w14:textId="7BB10E59" w:rsidR="00707E89" w:rsidRDefault="00707E89" w:rsidP="004C62DE">
          <w:pPr>
            <w:pStyle w:val="Ttulo5"/>
          </w:pPr>
          <w:r>
            <w:t>Í</w:t>
          </w:r>
          <w:r w:rsidRPr="00707E89">
            <w:t>ndice</w:t>
          </w:r>
        </w:p>
        <w:p w14:paraId="52806737" w14:textId="77777777" w:rsidR="00F41DAC" w:rsidRPr="00F41DAC" w:rsidRDefault="00F41DAC" w:rsidP="004C62DE">
          <w:pPr>
            <w:rPr>
              <w:lang w:eastAsia="es-ES"/>
            </w:rPr>
          </w:pPr>
        </w:p>
        <w:p w14:paraId="41EDD388" w14:textId="56D7A977" w:rsidR="00502FC5" w:rsidRDefault="00707E89">
          <w:pPr>
            <w:pStyle w:val="TDC1"/>
            <w:tabs>
              <w:tab w:val="right" w:leader="dot" w:pos="9060"/>
            </w:tabs>
            <w:rPr>
              <w:rFonts w:asciiTheme="minorHAnsi" w:eastAsiaTheme="minorEastAsia" w:hAnsiTheme="minorHAnsi"/>
              <w:sz w:val="22"/>
              <w:szCs w:val="22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6499797" w:history="1">
            <w:r w:rsidR="00502FC5" w:rsidRPr="00B073AC">
              <w:rPr>
                <w:rStyle w:val="Hipervnculo"/>
              </w:rPr>
              <w:t>Ejercicio 1</w:t>
            </w:r>
            <w:r w:rsidR="00502FC5">
              <w:rPr>
                <w:webHidden/>
              </w:rPr>
              <w:tab/>
            </w:r>
            <w:r w:rsidR="00502FC5">
              <w:rPr>
                <w:webHidden/>
              </w:rPr>
              <w:fldChar w:fldCharType="begin"/>
            </w:r>
            <w:r w:rsidR="00502FC5">
              <w:rPr>
                <w:webHidden/>
              </w:rPr>
              <w:instrText xml:space="preserve"> PAGEREF _Toc156499797 \h </w:instrText>
            </w:r>
            <w:r w:rsidR="00502FC5">
              <w:rPr>
                <w:webHidden/>
              </w:rPr>
            </w:r>
            <w:r w:rsidR="00502FC5">
              <w:rPr>
                <w:webHidden/>
              </w:rPr>
              <w:fldChar w:fldCharType="separate"/>
            </w:r>
            <w:r w:rsidR="00502FC5">
              <w:rPr>
                <w:webHidden/>
              </w:rPr>
              <w:t>3</w:t>
            </w:r>
            <w:r w:rsidR="00502FC5">
              <w:rPr>
                <w:webHidden/>
              </w:rPr>
              <w:fldChar w:fldCharType="end"/>
            </w:r>
          </w:hyperlink>
        </w:p>
        <w:p w14:paraId="5BD8E47E" w14:textId="590188AB" w:rsidR="00502FC5" w:rsidRDefault="00502FC5">
          <w:pPr>
            <w:pStyle w:val="TDC1"/>
            <w:tabs>
              <w:tab w:val="right" w:leader="dot" w:pos="9060"/>
            </w:tabs>
            <w:rPr>
              <w:rFonts w:asciiTheme="minorHAnsi" w:eastAsiaTheme="minorEastAsia" w:hAnsiTheme="minorHAnsi"/>
              <w:sz w:val="22"/>
              <w:szCs w:val="22"/>
              <w:lang w:eastAsia="es-ES"/>
            </w:rPr>
          </w:pPr>
          <w:hyperlink w:anchor="_Toc156499798" w:history="1">
            <w:r w:rsidRPr="00B073AC">
              <w:rPr>
                <w:rStyle w:val="Hipervnculo"/>
              </w:rPr>
              <w:t>Ejercicio 2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_Toc156499798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2AC298AE" w14:textId="2D3D5E45" w:rsidR="00502FC5" w:rsidRDefault="00502FC5">
          <w:pPr>
            <w:pStyle w:val="TDC1"/>
            <w:tabs>
              <w:tab w:val="right" w:leader="dot" w:pos="9060"/>
            </w:tabs>
            <w:rPr>
              <w:rFonts w:asciiTheme="minorHAnsi" w:eastAsiaTheme="minorEastAsia" w:hAnsiTheme="minorHAnsi"/>
              <w:sz w:val="22"/>
              <w:szCs w:val="22"/>
              <w:lang w:eastAsia="es-ES"/>
            </w:rPr>
          </w:pPr>
          <w:hyperlink w:anchor="_Toc156499799" w:history="1">
            <w:r w:rsidRPr="00B073AC">
              <w:rPr>
                <w:rStyle w:val="Hipervnculo"/>
              </w:rPr>
              <w:t>Ejercicio 3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_Toc156499799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06681C10" w14:textId="15748A25" w:rsidR="00502FC5" w:rsidRDefault="00502FC5">
          <w:pPr>
            <w:pStyle w:val="TDC1"/>
            <w:tabs>
              <w:tab w:val="right" w:leader="dot" w:pos="9060"/>
            </w:tabs>
            <w:rPr>
              <w:rFonts w:asciiTheme="minorHAnsi" w:eastAsiaTheme="minorEastAsia" w:hAnsiTheme="minorHAnsi"/>
              <w:sz w:val="22"/>
              <w:szCs w:val="22"/>
              <w:lang w:eastAsia="es-ES"/>
            </w:rPr>
          </w:pPr>
          <w:hyperlink w:anchor="_Toc156499800" w:history="1">
            <w:r w:rsidRPr="00B073AC">
              <w:rPr>
                <w:rStyle w:val="Hipervnculo"/>
              </w:rPr>
              <w:t>Ejercicio 4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_Toc156499800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48A7302E" w14:textId="630944E9" w:rsidR="00707E89" w:rsidRDefault="00707E89" w:rsidP="004C62DE">
          <w:r>
            <w:fldChar w:fldCharType="end"/>
          </w:r>
        </w:p>
      </w:sdtContent>
    </w:sdt>
    <w:p w14:paraId="35985B35" w14:textId="72D2656C" w:rsidR="00707E89" w:rsidRDefault="00707E89" w:rsidP="004C62DE">
      <w:r>
        <w:br w:type="page"/>
      </w:r>
    </w:p>
    <w:p w14:paraId="716670B4" w14:textId="5B8778ED" w:rsidR="00707E89" w:rsidRPr="004C62DE" w:rsidRDefault="00F41DAC" w:rsidP="004C62DE">
      <w:pPr>
        <w:pStyle w:val="Ttulo1"/>
      </w:pPr>
      <w:bookmarkStart w:id="0" w:name="_Toc156499797"/>
      <w:r w:rsidRPr="004C62DE">
        <w:lastRenderedPageBreak/>
        <w:t>Ejercicio 1</w:t>
      </w:r>
      <w:bookmarkEnd w:id="0"/>
    </w:p>
    <w:p w14:paraId="224F694D" w14:textId="77777777" w:rsidR="004C62DE" w:rsidRDefault="004C62DE" w:rsidP="004C62DE"/>
    <w:p w14:paraId="473FB0E8" w14:textId="5283507F" w:rsidR="00F41DAC" w:rsidRDefault="00F41DAC" w:rsidP="004C62DE">
      <w:r>
        <w:t>Clases de equivalencia</w:t>
      </w:r>
    </w:p>
    <w:p w14:paraId="12B3F101" w14:textId="1C31772D" w:rsidR="00F41DAC" w:rsidRDefault="00F41DAC" w:rsidP="004C62DE"/>
    <w:p w14:paraId="30B5BB96" w14:textId="64B8919D" w:rsidR="00F41DAC" w:rsidRDefault="00F41DAC" w:rsidP="004C62DE">
      <w:r>
        <w:t>Matricula</w:t>
      </w:r>
    </w:p>
    <w:p w14:paraId="17B725B4" w14:textId="77777777" w:rsidR="00F41DAC" w:rsidRDefault="00F41DAC" w:rsidP="004C62DE"/>
    <w:p w14:paraId="1EA9596C" w14:textId="4580ACCF" w:rsidR="00F41DAC" w:rsidRDefault="00F41DAC" w:rsidP="004C62DE">
      <w:pPr>
        <w:pStyle w:val="Prrafodelista"/>
        <w:numPr>
          <w:ilvl w:val="0"/>
          <w:numId w:val="1"/>
        </w:numPr>
      </w:pPr>
      <w:r>
        <w:t>5 caracteres alfanumericos donde el primero es una letra</w:t>
      </w:r>
    </w:p>
    <w:p w14:paraId="747248FA" w14:textId="3899164D" w:rsidR="00F41DAC" w:rsidRDefault="00F41DAC" w:rsidP="004C62DE">
      <w:pPr>
        <w:pStyle w:val="Prrafodelista"/>
        <w:numPr>
          <w:ilvl w:val="0"/>
          <w:numId w:val="1"/>
        </w:numPr>
      </w:pPr>
      <w:r>
        <w:t>5 &lt; caracteres alfanumericos</w:t>
      </w:r>
    </w:p>
    <w:p w14:paraId="63F95C91" w14:textId="12117DAB" w:rsidR="00F41DAC" w:rsidRDefault="00F41DAC" w:rsidP="004C62DE">
      <w:pPr>
        <w:pStyle w:val="Prrafodelista"/>
        <w:numPr>
          <w:ilvl w:val="0"/>
          <w:numId w:val="1"/>
        </w:numPr>
      </w:pPr>
      <w:r>
        <w:t>5 &gt; caracteres alfanumericos</w:t>
      </w:r>
    </w:p>
    <w:p w14:paraId="440ED732" w14:textId="017A5773" w:rsidR="00F41DAC" w:rsidRDefault="00F41DAC" w:rsidP="004C62DE">
      <w:pPr>
        <w:pStyle w:val="Prrafodelista"/>
        <w:numPr>
          <w:ilvl w:val="0"/>
          <w:numId w:val="1"/>
        </w:numPr>
      </w:pPr>
      <w:r>
        <w:t>Letra ¡= index[0]</w:t>
      </w:r>
    </w:p>
    <w:p w14:paraId="2FEF29BA" w14:textId="03BEDB8F" w:rsidR="00F41DAC" w:rsidRDefault="00F41DAC" w:rsidP="004C62DE"/>
    <w:p w14:paraId="4BF9B72B" w14:textId="407A60CB" w:rsidR="00F41DAC" w:rsidRDefault="00F41DAC" w:rsidP="004C62DE">
      <w:r>
        <w:t>Notas</w:t>
      </w:r>
    </w:p>
    <w:p w14:paraId="31E0146D" w14:textId="77777777" w:rsidR="00F41DAC" w:rsidRPr="00F41DAC" w:rsidRDefault="00F41DAC" w:rsidP="004C62DE"/>
    <w:p w14:paraId="3D675FF0" w14:textId="63CCA567" w:rsidR="00707E89" w:rsidRDefault="00F41DAC" w:rsidP="004C62DE">
      <w:pPr>
        <w:pStyle w:val="Prrafodelista"/>
        <w:numPr>
          <w:ilvl w:val="0"/>
          <w:numId w:val="2"/>
        </w:numPr>
      </w:pPr>
      <w:r>
        <w:t>Int &gt; 0 &amp;&amp; &lt; 10</w:t>
      </w:r>
    </w:p>
    <w:p w14:paraId="3CF249D8" w14:textId="5A56B8A5" w:rsidR="00F41DAC" w:rsidRDefault="00F41DAC" w:rsidP="004C62DE">
      <w:pPr>
        <w:pStyle w:val="Prrafodelista"/>
        <w:numPr>
          <w:ilvl w:val="0"/>
          <w:numId w:val="2"/>
        </w:numPr>
      </w:pPr>
      <w:r>
        <w:t>&gt; 10</w:t>
      </w:r>
    </w:p>
    <w:p w14:paraId="4BF678D1" w14:textId="6832272F" w:rsidR="00F41DAC" w:rsidRDefault="00F41DAC" w:rsidP="004C62DE">
      <w:pPr>
        <w:pStyle w:val="Prrafodelista"/>
        <w:numPr>
          <w:ilvl w:val="0"/>
          <w:numId w:val="2"/>
        </w:numPr>
      </w:pPr>
      <w:r>
        <w:t>&lt; 0</w:t>
      </w:r>
    </w:p>
    <w:p w14:paraId="671616E1" w14:textId="2906C60E" w:rsidR="00F41DAC" w:rsidRDefault="00F41DAC" w:rsidP="004C62DE"/>
    <w:p w14:paraId="03E8C5BB" w14:textId="05B990C4" w:rsidR="00F41DAC" w:rsidRDefault="00F41DAC" w:rsidP="004C62DE">
      <w:r>
        <w:t>Salida</w:t>
      </w:r>
    </w:p>
    <w:p w14:paraId="3AF358F0" w14:textId="24A7CFB2" w:rsidR="00F41DAC" w:rsidRDefault="00F41DAC" w:rsidP="004C62DE"/>
    <w:p w14:paraId="35790089" w14:textId="77777777" w:rsidR="00F41DAC" w:rsidRDefault="00F41DAC" w:rsidP="004C62DE">
      <w:pPr>
        <w:pStyle w:val="Prrafodelista"/>
        <w:numPr>
          <w:ilvl w:val="0"/>
          <w:numId w:val="4"/>
        </w:numPr>
      </w:pPr>
      <w:r>
        <w:t xml:space="preserve">Matricula </w:t>
      </w:r>
    </w:p>
    <w:p w14:paraId="54D7B7B4" w14:textId="3A9EBD5D" w:rsidR="00F41DAC" w:rsidRDefault="00F41DAC" w:rsidP="004C62DE">
      <w:pPr>
        <w:pStyle w:val="Prrafodelista"/>
        <w:numPr>
          <w:ilvl w:val="1"/>
          <w:numId w:val="4"/>
        </w:numPr>
      </w:pPr>
      <w:r>
        <w:t>5 caracteres alfanumericos donde el primero es una letra</w:t>
      </w:r>
    </w:p>
    <w:p w14:paraId="76D35B3E" w14:textId="7A076877" w:rsidR="00F41DAC" w:rsidRDefault="00F41DAC" w:rsidP="004C62DE">
      <w:pPr>
        <w:pStyle w:val="Prrafodelista"/>
        <w:numPr>
          <w:ilvl w:val="0"/>
          <w:numId w:val="4"/>
        </w:numPr>
      </w:pPr>
      <w:r>
        <w:t>Nota</w:t>
      </w:r>
    </w:p>
    <w:p w14:paraId="093F8C34" w14:textId="0875AD93" w:rsidR="00F41DAC" w:rsidRDefault="00F41DAC" w:rsidP="004C62DE">
      <w:pPr>
        <w:pStyle w:val="Prrafodelista"/>
        <w:numPr>
          <w:ilvl w:val="1"/>
          <w:numId w:val="4"/>
        </w:numPr>
      </w:pPr>
      <w:r>
        <w:t>Int &gt; 0 &amp;&amp; &lt; 10</w:t>
      </w:r>
    </w:p>
    <w:p w14:paraId="25908BDD" w14:textId="2A3DD5F0" w:rsidR="00F41DAC" w:rsidRDefault="00F41DAC" w:rsidP="004C62DE"/>
    <w:p w14:paraId="214527D7" w14:textId="06BD1B24" w:rsidR="00F41DAC" w:rsidRDefault="00F41DAC" w:rsidP="004C62DE">
      <w:r>
        <w:t>Valores Limite</w:t>
      </w:r>
    </w:p>
    <w:p w14:paraId="34A15FCD" w14:textId="5A9D2607" w:rsidR="00F41DAC" w:rsidRDefault="00F41DAC" w:rsidP="004C62DE"/>
    <w:p w14:paraId="59C8B248" w14:textId="31D20E75" w:rsidR="00F41DAC" w:rsidRDefault="00F41DAC" w:rsidP="004C62DE">
      <w:pPr>
        <w:pStyle w:val="Prrafodelista"/>
        <w:numPr>
          <w:ilvl w:val="0"/>
          <w:numId w:val="5"/>
        </w:numPr>
      </w:pPr>
      <w:r>
        <w:t>Matricula</w:t>
      </w:r>
    </w:p>
    <w:p w14:paraId="62815978" w14:textId="518D5857" w:rsidR="00F41DAC" w:rsidRDefault="00F41DAC" w:rsidP="004C62DE">
      <w:pPr>
        <w:pStyle w:val="Prrafodelista"/>
        <w:numPr>
          <w:ilvl w:val="1"/>
          <w:numId w:val="5"/>
        </w:numPr>
      </w:pPr>
      <w:r>
        <w:t>A0000 – Z9999</w:t>
      </w:r>
    </w:p>
    <w:p w14:paraId="3682E017" w14:textId="0FE909BF" w:rsidR="00F41DAC" w:rsidRDefault="00F41DAC" w:rsidP="004C62DE">
      <w:pPr>
        <w:pStyle w:val="Prrafodelista"/>
        <w:numPr>
          <w:ilvl w:val="0"/>
          <w:numId w:val="5"/>
        </w:numPr>
      </w:pPr>
      <w:r>
        <w:t>Nota</w:t>
      </w:r>
    </w:p>
    <w:p w14:paraId="3F66AB2F" w14:textId="26A02AD2" w:rsidR="00F41DAC" w:rsidRDefault="00F41DAC" w:rsidP="004C62DE">
      <w:pPr>
        <w:pStyle w:val="Prrafodelista"/>
        <w:numPr>
          <w:ilvl w:val="1"/>
          <w:numId w:val="5"/>
        </w:numPr>
      </w:pPr>
      <w:r>
        <w:t>0 – 10</w:t>
      </w:r>
    </w:p>
    <w:p w14:paraId="69976EE4" w14:textId="77777777" w:rsidR="004C62DE" w:rsidRPr="004C62DE" w:rsidRDefault="004C62DE" w:rsidP="004C62DE"/>
    <w:p w14:paraId="546BE078" w14:textId="7FD8727E" w:rsidR="00F41DAC" w:rsidRDefault="00F41DAC" w:rsidP="004C62DE">
      <w:r>
        <w:t>Casos de Prueba</w:t>
      </w:r>
    </w:p>
    <w:p w14:paraId="483F50C4" w14:textId="400A5C39" w:rsidR="00F41DAC" w:rsidRDefault="00F41DAC" w:rsidP="004C62D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2"/>
        <w:gridCol w:w="1843"/>
        <w:gridCol w:w="2268"/>
        <w:gridCol w:w="4387"/>
      </w:tblGrid>
      <w:tr w:rsidR="00F41DAC" w14:paraId="6AD9BE62" w14:textId="77777777" w:rsidTr="00F41DAC">
        <w:tc>
          <w:tcPr>
            <w:tcW w:w="562" w:type="dxa"/>
          </w:tcPr>
          <w:p w14:paraId="676728CA" w14:textId="3BC3BB93" w:rsidR="00F41DAC" w:rsidRDefault="00F41DAC" w:rsidP="004C62DE">
            <w:r>
              <w:t>0</w:t>
            </w:r>
          </w:p>
        </w:tc>
        <w:tc>
          <w:tcPr>
            <w:tcW w:w="1843" w:type="dxa"/>
          </w:tcPr>
          <w:p w14:paraId="7B94CD35" w14:textId="0EEB9D39" w:rsidR="00F41DAC" w:rsidRDefault="00F41DAC" w:rsidP="004C62DE">
            <w:r>
              <w:t>Z8456</w:t>
            </w:r>
          </w:p>
        </w:tc>
        <w:tc>
          <w:tcPr>
            <w:tcW w:w="2268" w:type="dxa"/>
          </w:tcPr>
          <w:p w14:paraId="169165D0" w14:textId="7FFB581D" w:rsidR="00F41DAC" w:rsidRDefault="00F41DAC" w:rsidP="004C62DE">
            <w:r>
              <w:t>9</w:t>
            </w:r>
          </w:p>
        </w:tc>
        <w:tc>
          <w:tcPr>
            <w:tcW w:w="4387" w:type="dxa"/>
          </w:tcPr>
          <w:p w14:paraId="62FBA444" w14:textId="757B7676" w:rsidR="00F41DAC" w:rsidRDefault="00F41DAC" w:rsidP="004C62DE">
            <w:r>
              <w:t>True</w:t>
            </w:r>
          </w:p>
        </w:tc>
      </w:tr>
      <w:tr w:rsidR="00F41DAC" w14:paraId="5BD2F2DE" w14:textId="77777777" w:rsidTr="00F41DAC">
        <w:tc>
          <w:tcPr>
            <w:tcW w:w="562" w:type="dxa"/>
          </w:tcPr>
          <w:p w14:paraId="3E69B534" w14:textId="5EFFD27D" w:rsidR="00F41DAC" w:rsidRDefault="00F41DAC" w:rsidP="004C62DE">
            <w:r>
              <w:t>1</w:t>
            </w:r>
          </w:p>
        </w:tc>
        <w:tc>
          <w:tcPr>
            <w:tcW w:w="1843" w:type="dxa"/>
          </w:tcPr>
          <w:p w14:paraId="7859729D" w14:textId="6864F6FB" w:rsidR="00F41DAC" w:rsidRDefault="00F41DAC" w:rsidP="004C62DE">
            <w:r>
              <w:t>87593</w:t>
            </w:r>
          </w:p>
        </w:tc>
        <w:tc>
          <w:tcPr>
            <w:tcW w:w="2268" w:type="dxa"/>
          </w:tcPr>
          <w:p w14:paraId="1A8EF25D" w14:textId="0463E549" w:rsidR="00F41DAC" w:rsidRDefault="00F41DAC" w:rsidP="004C62DE">
            <w:r>
              <w:t>8</w:t>
            </w:r>
          </w:p>
        </w:tc>
        <w:tc>
          <w:tcPr>
            <w:tcW w:w="4387" w:type="dxa"/>
          </w:tcPr>
          <w:p w14:paraId="78F4A10A" w14:textId="6CFB4A41" w:rsidR="00F41DAC" w:rsidRDefault="00F41DAC" w:rsidP="004C62DE">
            <w:r>
              <w:t>False</w:t>
            </w:r>
          </w:p>
        </w:tc>
      </w:tr>
      <w:tr w:rsidR="00F41DAC" w14:paraId="70F21B4D" w14:textId="77777777" w:rsidTr="00F41DAC">
        <w:tc>
          <w:tcPr>
            <w:tcW w:w="562" w:type="dxa"/>
          </w:tcPr>
          <w:p w14:paraId="46BC20C4" w14:textId="173AE851" w:rsidR="00F41DAC" w:rsidRDefault="00F41DAC" w:rsidP="004C62DE">
            <w:r>
              <w:t>2</w:t>
            </w:r>
          </w:p>
        </w:tc>
        <w:tc>
          <w:tcPr>
            <w:tcW w:w="1843" w:type="dxa"/>
          </w:tcPr>
          <w:p w14:paraId="3A41CB2E" w14:textId="5CFF49B6" w:rsidR="00F41DAC" w:rsidRDefault="00F41DAC" w:rsidP="004C62DE">
            <w:r>
              <w:t>Y4879</w:t>
            </w:r>
          </w:p>
        </w:tc>
        <w:tc>
          <w:tcPr>
            <w:tcW w:w="2268" w:type="dxa"/>
          </w:tcPr>
          <w:p w14:paraId="091C8499" w14:textId="62D66F9D" w:rsidR="00F41DAC" w:rsidRDefault="00F41DAC" w:rsidP="004C62DE">
            <w:r>
              <w:t>-2</w:t>
            </w:r>
          </w:p>
        </w:tc>
        <w:tc>
          <w:tcPr>
            <w:tcW w:w="4387" w:type="dxa"/>
          </w:tcPr>
          <w:p w14:paraId="26178FBD" w14:textId="3AA603C6" w:rsidR="00F41DAC" w:rsidRDefault="00F41DAC" w:rsidP="004C62DE">
            <w:r>
              <w:t>False</w:t>
            </w:r>
          </w:p>
        </w:tc>
      </w:tr>
      <w:tr w:rsidR="00F41DAC" w14:paraId="55DF1C39" w14:textId="77777777" w:rsidTr="00F41DAC">
        <w:tc>
          <w:tcPr>
            <w:tcW w:w="562" w:type="dxa"/>
          </w:tcPr>
          <w:p w14:paraId="130E4A6B" w14:textId="49EF3C46" w:rsidR="00F41DAC" w:rsidRDefault="00F41DAC" w:rsidP="004C62DE">
            <w:r>
              <w:t>3</w:t>
            </w:r>
          </w:p>
        </w:tc>
        <w:tc>
          <w:tcPr>
            <w:tcW w:w="1843" w:type="dxa"/>
          </w:tcPr>
          <w:p w14:paraId="26499EA6" w14:textId="294CDECF" w:rsidR="00F41DAC" w:rsidRDefault="00F41DAC" w:rsidP="004C62DE">
            <w:r>
              <w:t>47814</w:t>
            </w:r>
          </w:p>
        </w:tc>
        <w:tc>
          <w:tcPr>
            <w:tcW w:w="2268" w:type="dxa"/>
          </w:tcPr>
          <w:p w14:paraId="71580D7C" w14:textId="48BBA091" w:rsidR="00F41DAC" w:rsidRDefault="00C755B2" w:rsidP="004C62DE">
            <w:r>
              <w:t>14</w:t>
            </w:r>
          </w:p>
        </w:tc>
        <w:tc>
          <w:tcPr>
            <w:tcW w:w="4387" w:type="dxa"/>
          </w:tcPr>
          <w:p w14:paraId="5A0A3D50" w14:textId="20829C50" w:rsidR="00F41DAC" w:rsidRDefault="00F41DAC" w:rsidP="004C62DE">
            <w:r>
              <w:t>False</w:t>
            </w:r>
          </w:p>
        </w:tc>
      </w:tr>
    </w:tbl>
    <w:p w14:paraId="6880DB8F" w14:textId="6A75A628" w:rsidR="00F41DAC" w:rsidRDefault="00F41DAC" w:rsidP="004C62DE"/>
    <w:p w14:paraId="3E7437AE" w14:textId="0B88E9C7" w:rsidR="004C62DE" w:rsidRDefault="004C62DE" w:rsidP="004C62DE"/>
    <w:p w14:paraId="1E7D296C" w14:textId="04F090C2" w:rsidR="004C62DE" w:rsidRDefault="004C62DE" w:rsidP="004C62DE">
      <w:pPr>
        <w:pStyle w:val="Ttulo1"/>
      </w:pPr>
      <w:bookmarkStart w:id="1" w:name="_Toc156499798"/>
      <w:r>
        <w:lastRenderedPageBreak/>
        <w:t>Ejercicio 2</w:t>
      </w:r>
      <w:bookmarkEnd w:id="1"/>
    </w:p>
    <w:p w14:paraId="1BEE07DE" w14:textId="09AF75AA" w:rsidR="004C62DE" w:rsidRDefault="004C62DE" w:rsidP="004C62DE"/>
    <w:p w14:paraId="5CBB3BDF" w14:textId="77777777" w:rsidR="004C62DE" w:rsidRDefault="004C62DE" w:rsidP="004C62DE">
      <w:r>
        <w:t>Clases de equivalencia</w:t>
      </w:r>
    </w:p>
    <w:p w14:paraId="15F4D14D" w14:textId="77777777" w:rsidR="004C62DE" w:rsidRDefault="004C62DE" w:rsidP="004C62DE"/>
    <w:p w14:paraId="6C0E310A" w14:textId="05CCE003" w:rsidR="004C62DE" w:rsidRDefault="004C62DE" w:rsidP="004C62DE">
      <w:r>
        <w:t>NIF</w:t>
      </w:r>
    </w:p>
    <w:p w14:paraId="777C4411" w14:textId="77777777" w:rsidR="004C62DE" w:rsidRDefault="004C62DE" w:rsidP="004C62DE"/>
    <w:p w14:paraId="3B68140D" w14:textId="40098A62" w:rsidR="004C62DE" w:rsidRDefault="004C62DE" w:rsidP="004C62DE">
      <w:pPr>
        <w:pStyle w:val="Prrafodelista"/>
        <w:numPr>
          <w:ilvl w:val="0"/>
          <w:numId w:val="6"/>
        </w:numPr>
      </w:pPr>
      <w:r>
        <w:t>8 numeros más una letra al final</w:t>
      </w:r>
    </w:p>
    <w:p w14:paraId="2BBE2EA8" w14:textId="00A2B409" w:rsidR="004C62DE" w:rsidRDefault="004C62DE" w:rsidP="004C62DE">
      <w:pPr>
        <w:pStyle w:val="Prrafodelista"/>
        <w:numPr>
          <w:ilvl w:val="0"/>
          <w:numId w:val="6"/>
        </w:numPr>
      </w:pPr>
      <w:r>
        <w:t>&gt; 8 caracteres</w:t>
      </w:r>
    </w:p>
    <w:p w14:paraId="6520A659" w14:textId="2986DA81" w:rsidR="004C62DE" w:rsidRDefault="004C62DE" w:rsidP="004C62DE">
      <w:pPr>
        <w:pStyle w:val="Prrafodelista"/>
        <w:numPr>
          <w:ilvl w:val="0"/>
          <w:numId w:val="6"/>
        </w:numPr>
      </w:pPr>
      <w:r>
        <w:t>&lt; 8 caracteres</w:t>
      </w:r>
    </w:p>
    <w:p w14:paraId="562BFF6A" w14:textId="5A34E2FC" w:rsidR="004C62DE" w:rsidRDefault="004C62DE" w:rsidP="004C62DE">
      <w:pPr>
        <w:pStyle w:val="Prrafodelista"/>
        <w:numPr>
          <w:ilvl w:val="0"/>
          <w:numId w:val="6"/>
        </w:numPr>
      </w:pPr>
      <w:r>
        <w:t>&lt;&gt; 8 sin letra o con letra entremedias</w:t>
      </w:r>
    </w:p>
    <w:p w14:paraId="3A94CAE2" w14:textId="77777777" w:rsidR="004C62DE" w:rsidRDefault="004C62DE" w:rsidP="004C62DE"/>
    <w:p w14:paraId="22D60433" w14:textId="58C6503C" w:rsidR="004C62DE" w:rsidRDefault="004C62DE" w:rsidP="004C62DE">
      <w:r>
        <w:t>Num plazas</w:t>
      </w:r>
    </w:p>
    <w:p w14:paraId="076BEB54" w14:textId="77777777" w:rsidR="004C62DE" w:rsidRPr="00F41DAC" w:rsidRDefault="004C62DE" w:rsidP="004C62DE"/>
    <w:p w14:paraId="522F9DFA" w14:textId="57E0D6BD" w:rsidR="004C62DE" w:rsidRDefault="004C62DE" w:rsidP="004C62DE">
      <w:pPr>
        <w:pStyle w:val="Prrafodelista"/>
        <w:numPr>
          <w:ilvl w:val="0"/>
          <w:numId w:val="7"/>
        </w:numPr>
      </w:pPr>
      <w:r>
        <w:t>Int entre 1 y 50</w:t>
      </w:r>
    </w:p>
    <w:p w14:paraId="07CC5CF6" w14:textId="046944D3" w:rsidR="004C62DE" w:rsidRDefault="004C62DE" w:rsidP="004C62DE">
      <w:pPr>
        <w:pStyle w:val="Prrafodelista"/>
        <w:numPr>
          <w:ilvl w:val="0"/>
          <w:numId w:val="7"/>
        </w:numPr>
      </w:pPr>
      <w:r>
        <w:t>&gt; 50</w:t>
      </w:r>
    </w:p>
    <w:p w14:paraId="4616F460" w14:textId="01813332" w:rsidR="004C62DE" w:rsidRDefault="004C62DE" w:rsidP="004C62DE">
      <w:pPr>
        <w:pStyle w:val="Prrafodelista"/>
        <w:numPr>
          <w:ilvl w:val="0"/>
          <w:numId w:val="7"/>
        </w:numPr>
      </w:pPr>
      <w:r>
        <w:t>&lt; 1</w:t>
      </w:r>
    </w:p>
    <w:p w14:paraId="79A9EAC0" w14:textId="77777777" w:rsidR="004C62DE" w:rsidRDefault="004C62DE" w:rsidP="004C62DE"/>
    <w:p w14:paraId="069FCCD4" w14:textId="77777777" w:rsidR="004C62DE" w:rsidRDefault="004C62DE" w:rsidP="004C62DE">
      <w:r>
        <w:t>Salida</w:t>
      </w:r>
    </w:p>
    <w:p w14:paraId="3B8184E8" w14:textId="77777777" w:rsidR="004C62DE" w:rsidRDefault="004C62DE" w:rsidP="004C62DE"/>
    <w:p w14:paraId="72D49258" w14:textId="7CBC4E4B" w:rsidR="004C62DE" w:rsidRDefault="004C62DE" w:rsidP="004C62DE">
      <w:pPr>
        <w:pStyle w:val="Prrafodelista"/>
        <w:numPr>
          <w:ilvl w:val="0"/>
          <w:numId w:val="8"/>
        </w:numPr>
      </w:pPr>
      <w:r>
        <w:t xml:space="preserve">NIF </w:t>
      </w:r>
    </w:p>
    <w:p w14:paraId="33C8502F" w14:textId="1D654B8A" w:rsidR="004C62DE" w:rsidRDefault="004C62DE" w:rsidP="004C62DE">
      <w:pPr>
        <w:pStyle w:val="Prrafodelista"/>
        <w:numPr>
          <w:ilvl w:val="1"/>
          <w:numId w:val="8"/>
        </w:numPr>
      </w:pPr>
      <w:r>
        <w:t>8 numeros más una letra al final</w:t>
      </w:r>
    </w:p>
    <w:p w14:paraId="599067F6" w14:textId="568B477E" w:rsidR="004C62DE" w:rsidRDefault="004C62DE" w:rsidP="004C62DE">
      <w:pPr>
        <w:pStyle w:val="Prrafodelista"/>
        <w:numPr>
          <w:ilvl w:val="0"/>
          <w:numId w:val="8"/>
        </w:numPr>
      </w:pPr>
      <w:r>
        <w:t>Num plazas</w:t>
      </w:r>
    </w:p>
    <w:p w14:paraId="6BF67DE9" w14:textId="77777777" w:rsidR="004C62DE" w:rsidRDefault="004C62DE" w:rsidP="004C62DE">
      <w:pPr>
        <w:pStyle w:val="Prrafodelista"/>
        <w:numPr>
          <w:ilvl w:val="1"/>
          <w:numId w:val="8"/>
        </w:numPr>
      </w:pPr>
      <w:r>
        <w:t>Int entre 1 y 50</w:t>
      </w:r>
    </w:p>
    <w:p w14:paraId="24330302" w14:textId="77777777" w:rsidR="004C62DE" w:rsidRDefault="004C62DE" w:rsidP="004C62DE"/>
    <w:p w14:paraId="540718A0" w14:textId="77777777" w:rsidR="004C62DE" w:rsidRDefault="004C62DE" w:rsidP="004C62DE">
      <w:r>
        <w:t>Valores Limite</w:t>
      </w:r>
    </w:p>
    <w:p w14:paraId="2F48951B" w14:textId="77777777" w:rsidR="004C62DE" w:rsidRDefault="004C62DE" w:rsidP="004C62DE"/>
    <w:p w14:paraId="0E8D04A1" w14:textId="08A6CA28" w:rsidR="004C62DE" w:rsidRDefault="00E41C6C" w:rsidP="004C62DE">
      <w:pPr>
        <w:pStyle w:val="Prrafodelista"/>
        <w:numPr>
          <w:ilvl w:val="0"/>
          <w:numId w:val="9"/>
        </w:numPr>
      </w:pPr>
      <w:r>
        <w:t>NIF</w:t>
      </w:r>
    </w:p>
    <w:p w14:paraId="52F74378" w14:textId="3634FC63" w:rsidR="004C62DE" w:rsidRDefault="00E41C6C" w:rsidP="004C62DE">
      <w:pPr>
        <w:pStyle w:val="Prrafodelista"/>
        <w:numPr>
          <w:ilvl w:val="1"/>
          <w:numId w:val="9"/>
        </w:numPr>
      </w:pPr>
      <w:r>
        <w:t>00000000A</w:t>
      </w:r>
      <w:r w:rsidR="004C62DE">
        <w:t xml:space="preserve"> – </w:t>
      </w:r>
      <w:r>
        <w:t>99999999Z</w:t>
      </w:r>
    </w:p>
    <w:p w14:paraId="72E42829" w14:textId="79794C49" w:rsidR="004C62DE" w:rsidRDefault="00E41C6C" w:rsidP="004C62DE">
      <w:pPr>
        <w:pStyle w:val="Prrafodelista"/>
        <w:numPr>
          <w:ilvl w:val="0"/>
          <w:numId w:val="9"/>
        </w:numPr>
      </w:pPr>
      <w:r>
        <w:t>Num plazas</w:t>
      </w:r>
    </w:p>
    <w:p w14:paraId="35E5975E" w14:textId="7B9F016E" w:rsidR="004C62DE" w:rsidRDefault="00E41C6C" w:rsidP="004C62DE">
      <w:pPr>
        <w:pStyle w:val="Prrafodelista"/>
        <w:numPr>
          <w:ilvl w:val="1"/>
          <w:numId w:val="9"/>
        </w:numPr>
      </w:pPr>
      <w:r>
        <w:t>1</w:t>
      </w:r>
      <w:r w:rsidR="004C62DE">
        <w:t xml:space="preserve"> – </w:t>
      </w:r>
      <w:r>
        <w:t>50</w:t>
      </w:r>
    </w:p>
    <w:p w14:paraId="43ECCF55" w14:textId="77777777" w:rsidR="004C62DE" w:rsidRPr="004C62DE" w:rsidRDefault="004C62DE" w:rsidP="004C62DE"/>
    <w:p w14:paraId="6EDAD614" w14:textId="77777777" w:rsidR="004C62DE" w:rsidRDefault="004C62DE" w:rsidP="004C62DE">
      <w:r>
        <w:t>Casos de Prueba</w:t>
      </w:r>
    </w:p>
    <w:p w14:paraId="5C53B42D" w14:textId="77777777" w:rsidR="004C62DE" w:rsidRDefault="004C62DE" w:rsidP="004C62D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2"/>
        <w:gridCol w:w="1843"/>
        <w:gridCol w:w="2268"/>
        <w:gridCol w:w="4387"/>
      </w:tblGrid>
      <w:tr w:rsidR="004C62DE" w14:paraId="0AB1CBF1" w14:textId="77777777" w:rsidTr="00D903CA">
        <w:tc>
          <w:tcPr>
            <w:tcW w:w="562" w:type="dxa"/>
          </w:tcPr>
          <w:p w14:paraId="12340661" w14:textId="77777777" w:rsidR="004C62DE" w:rsidRDefault="004C62DE" w:rsidP="00D903CA">
            <w:r>
              <w:t>0</w:t>
            </w:r>
          </w:p>
        </w:tc>
        <w:tc>
          <w:tcPr>
            <w:tcW w:w="1843" w:type="dxa"/>
          </w:tcPr>
          <w:p w14:paraId="70E57D85" w14:textId="4E89D7D2" w:rsidR="004C62DE" w:rsidRDefault="00E41C6C" w:rsidP="00D903CA">
            <w:r>
              <w:t>47896547B</w:t>
            </w:r>
          </w:p>
        </w:tc>
        <w:tc>
          <w:tcPr>
            <w:tcW w:w="2268" w:type="dxa"/>
          </w:tcPr>
          <w:p w14:paraId="2F0D3FB1" w14:textId="3936A585" w:rsidR="004C62DE" w:rsidRDefault="00E41C6C" w:rsidP="00D903CA">
            <w:r>
              <w:t>18</w:t>
            </w:r>
          </w:p>
        </w:tc>
        <w:tc>
          <w:tcPr>
            <w:tcW w:w="4387" w:type="dxa"/>
          </w:tcPr>
          <w:p w14:paraId="2A514431" w14:textId="77777777" w:rsidR="004C62DE" w:rsidRDefault="004C62DE" w:rsidP="00D903CA">
            <w:r>
              <w:t>True</w:t>
            </w:r>
          </w:p>
        </w:tc>
      </w:tr>
      <w:tr w:rsidR="004C62DE" w14:paraId="212658ED" w14:textId="77777777" w:rsidTr="00D903CA">
        <w:tc>
          <w:tcPr>
            <w:tcW w:w="562" w:type="dxa"/>
          </w:tcPr>
          <w:p w14:paraId="61E9A29B" w14:textId="77777777" w:rsidR="004C62DE" w:rsidRDefault="004C62DE" w:rsidP="00D903CA">
            <w:r>
              <w:t>1</w:t>
            </w:r>
          </w:p>
        </w:tc>
        <w:tc>
          <w:tcPr>
            <w:tcW w:w="1843" w:type="dxa"/>
          </w:tcPr>
          <w:p w14:paraId="5B100E24" w14:textId="67574007" w:rsidR="004C62DE" w:rsidRDefault="00E41C6C" w:rsidP="00D903CA">
            <w:r>
              <w:t>47896547</w:t>
            </w:r>
          </w:p>
        </w:tc>
        <w:tc>
          <w:tcPr>
            <w:tcW w:w="2268" w:type="dxa"/>
          </w:tcPr>
          <w:p w14:paraId="11FB6242" w14:textId="0078BE1B" w:rsidR="004C62DE" w:rsidRDefault="00E41C6C" w:rsidP="00D903CA">
            <w:r>
              <w:t>2</w:t>
            </w:r>
            <w:r w:rsidR="004C62DE">
              <w:t>8</w:t>
            </w:r>
          </w:p>
        </w:tc>
        <w:tc>
          <w:tcPr>
            <w:tcW w:w="4387" w:type="dxa"/>
          </w:tcPr>
          <w:p w14:paraId="73F53605" w14:textId="77777777" w:rsidR="004C62DE" w:rsidRDefault="004C62DE" w:rsidP="00D903CA">
            <w:r>
              <w:t>False</w:t>
            </w:r>
          </w:p>
        </w:tc>
      </w:tr>
      <w:tr w:rsidR="004C62DE" w14:paraId="32C9BD5E" w14:textId="77777777" w:rsidTr="00D903CA">
        <w:tc>
          <w:tcPr>
            <w:tcW w:w="562" w:type="dxa"/>
          </w:tcPr>
          <w:p w14:paraId="572E405B" w14:textId="77777777" w:rsidR="004C62DE" w:rsidRDefault="004C62DE" w:rsidP="00D903CA">
            <w:r>
              <w:t>2</w:t>
            </w:r>
          </w:p>
        </w:tc>
        <w:tc>
          <w:tcPr>
            <w:tcW w:w="1843" w:type="dxa"/>
          </w:tcPr>
          <w:p w14:paraId="2467CF1B" w14:textId="4E915DD0" w:rsidR="004C62DE" w:rsidRDefault="00E41C6C" w:rsidP="00D903CA">
            <w:r>
              <w:t>47896547B</w:t>
            </w:r>
          </w:p>
        </w:tc>
        <w:tc>
          <w:tcPr>
            <w:tcW w:w="2268" w:type="dxa"/>
          </w:tcPr>
          <w:p w14:paraId="3D8115CD" w14:textId="77777777" w:rsidR="004C62DE" w:rsidRDefault="004C62DE" w:rsidP="00D903CA">
            <w:r>
              <w:t>-2</w:t>
            </w:r>
          </w:p>
        </w:tc>
        <w:tc>
          <w:tcPr>
            <w:tcW w:w="4387" w:type="dxa"/>
          </w:tcPr>
          <w:p w14:paraId="1C2E2EE5" w14:textId="77777777" w:rsidR="004C62DE" w:rsidRDefault="004C62DE" w:rsidP="00D903CA">
            <w:r>
              <w:t>False</w:t>
            </w:r>
          </w:p>
        </w:tc>
      </w:tr>
      <w:tr w:rsidR="004C62DE" w14:paraId="02868E2A" w14:textId="77777777" w:rsidTr="00D903CA">
        <w:tc>
          <w:tcPr>
            <w:tcW w:w="562" w:type="dxa"/>
          </w:tcPr>
          <w:p w14:paraId="00727F24" w14:textId="77777777" w:rsidR="004C62DE" w:rsidRDefault="004C62DE" w:rsidP="00D903CA">
            <w:r>
              <w:t>3</w:t>
            </w:r>
          </w:p>
        </w:tc>
        <w:tc>
          <w:tcPr>
            <w:tcW w:w="1843" w:type="dxa"/>
          </w:tcPr>
          <w:p w14:paraId="43844033" w14:textId="55758E47" w:rsidR="004C62DE" w:rsidRDefault="00E41C6C" w:rsidP="00D903CA">
            <w:r>
              <w:t>47896547B</w:t>
            </w:r>
          </w:p>
        </w:tc>
        <w:tc>
          <w:tcPr>
            <w:tcW w:w="2268" w:type="dxa"/>
          </w:tcPr>
          <w:p w14:paraId="439FC03E" w14:textId="7764BAB3" w:rsidR="004C62DE" w:rsidRDefault="00E41C6C" w:rsidP="00D903CA">
            <w:r>
              <w:t>78</w:t>
            </w:r>
          </w:p>
        </w:tc>
        <w:tc>
          <w:tcPr>
            <w:tcW w:w="4387" w:type="dxa"/>
          </w:tcPr>
          <w:p w14:paraId="629ED60D" w14:textId="77777777" w:rsidR="004C62DE" w:rsidRDefault="004C62DE" w:rsidP="00D903CA">
            <w:r>
              <w:t>False</w:t>
            </w:r>
          </w:p>
        </w:tc>
      </w:tr>
    </w:tbl>
    <w:p w14:paraId="2B41A000" w14:textId="2AD445D2" w:rsidR="004C62DE" w:rsidRDefault="004C62DE" w:rsidP="004C62DE"/>
    <w:p w14:paraId="2C875378" w14:textId="5E99F5B0" w:rsidR="00F14E4A" w:rsidRDefault="00F14E4A" w:rsidP="004C62DE"/>
    <w:p w14:paraId="53734BA2" w14:textId="3B675130" w:rsidR="00F14E4A" w:rsidRDefault="009A215F" w:rsidP="009A215F">
      <w:pPr>
        <w:pStyle w:val="Ttulo1"/>
      </w:pPr>
      <w:bookmarkStart w:id="2" w:name="_Toc156499799"/>
      <w:r>
        <w:lastRenderedPageBreak/>
        <w:t>Ejercicio 3</w:t>
      </w:r>
      <w:bookmarkEnd w:id="2"/>
    </w:p>
    <w:p w14:paraId="05A26A6B" w14:textId="42D94564" w:rsidR="009A215F" w:rsidRDefault="009A215F" w:rsidP="009A215F"/>
    <w:p w14:paraId="2447E1D9" w14:textId="396EF582" w:rsidR="009A215F" w:rsidRDefault="009A215F" w:rsidP="009A215F">
      <w:r>
        <w:t>Casos de Prueba</w:t>
      </w:r>
      <w:r w:rsidR="006E1784">
        <w:t xml:space="preserve"> Metodo 1</w:t>
      </w:r>
    </w:p>
    <w:p w14:paraId="40DFD7AA" w14:textId="70CD47C0" w:rsidR="009A215F" w:rsidRDefault="009A215F" w:rsidP="009A215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1"/>
        <w:gridCol w:w="1275"/>
        <w:gridCol w:w="1418"/>
        <w:gridCol w:w="5946"/>
      </w:tblGrid>
      <w:tr w:rsidR="006E1784" w14:paraId="750B74D9" w14:textId="77777777" w:rsidTr="006E1784">
        <w:tc>
          <w:tcPr>
            <w:tcW w:w="421" w:type="dxa"/>
          </w:tcPr>
          <w:p w14:paraId="587F7F1B" w14:textId="3D4A9FE7" w:rsidR="006E1784" w:rsidRDefault="006E1784" w:rsidP="009A215F">
            <w:r>
              <w:t>0</w:t>
            </w:r>
          </w:p>
        </w:tc>
        <w:tc>
          <w:tcPr>
            <w:tcW w:w="1275" w:type="dxa"/>
          </w:tcPr>
          <w:p w14:paraId="2E3C13BD" w14:textId="4C060EFF" w:rsidR="006E1784" w:rsidRDefault="006E1784" w:rsidP="009A215F">
            <w:r>
              <w:t>1</w:t>
            </w:r>
          </w:p>
        </w:tc>
        <w:tc>
          <w:tcPr>
            <w:tcW w:w="1418" w:type="dxa"/>
          </w:tcPr>
          <w:p w14:paraId="51CE06D6" w14:textId="1F7A3923" w:rsidR="006E1784" w:rsidRDefault="006E1784" w:rsidP="009A215F">
            <w:r>
              <w:t>2</w:t>
            </w:r>
          </w:p>
        </w:tc>
        <w:tc>
          <w:tcPr>
            <w:tcW w:w="5946" w:type="dxa"/>
          </w:tcPr>
          <w:p w14:paraId="67E91D07" w14:textId="3F87EBBD" w:rsidR="006E1784" w:rsidRDefault="006E1784" w:rsidP="009A215F">
            <w:r>
              <w:t>Num1 = 3 Num2 = 2</w:t>
            </w:r>
          </w:p>
        </w:tc>
      </w:tr>
      <w:tr w:rsidR="006E1784" w14:paraId="5DCF6F1A" w14:textId="77777777" w:rsidTr="006E1784">
        <w:tc>
          <w:tcPr>
            <w:tcW w:w="421" w:type="dxa"/>
          </w:tcPr>
          <w:p w14:paraId="538EAAD5" w14:textId="72E52746" w:rsidR="006E1784" w:rsidRDefault="006E1784" w:rsidP="009A215F">
            <w:r>
              <w:t>1</w:t>
            </w:r>
          </w:p>
        </w:tc>
        <w:tc>
          <w:tcPr>
            <w:tcW w:w="1275" w:type="dxa"/>
          </w:tcPr>
          <w:p w14:paraId="233C8CEA" w14:textId="63308A9C" w:rsidR="006E1784" w:rsidRDefault="006E1784" w:rsidP="009A215F">
            <w:r>
              <w:t>2</w:t>
            </w:r>
          </w:p>
        </w:tc>
        <w:tc>
          <w:tcPr>
            <w:tcW w:w="1418" w:type="dxa"/>
          </w:tcPr>
          <w:p w14:paraId="64F6B72F" w14:textId="58427FCD" w:rsidR="006E1784" w:rsidRDefault="006E1784" w:rsidP="009A215F">
            <w:r>
              <w:t>1</w:t>
            </w:r>
          </w:p>
        </w:tc>
        <w:tc>
          <w:tcPr>
            <w:tcW w:w="5946" w:type="dxa"/>
          </w:tcPr>
          <w:p w14:paraId="67DE7F88" w14:textId="273CCDB1" w:rsidR="006E1784" w:rsidRDefault="006E1784" w:rsidP="009A215F">
            <w:r>
              <w:t>Num1 = 2 Num2 = 3</w:t>
            </w:r>
          </w:p>
        </w:tc>
      </w:tr>
      <w:tr w:rsidR="006E1784" w14:paraId="0BCC1B10" w14:textId="77777777" w:rsidTr="006E1784">
        <w:tc>
          <w:tcPr>
            <w:tcW w:w="421" w:type="dxa"/>
          </w:tcPr>
          <w:p w14:paraId="79E62B75" w14:textId="5C2097C6" w:rsidR="006E1784" w:rsidRDefault="006E1784" w:rsidP="009A215F">
            <w:r>
              <w:t>2</w:t>
            </w:r>
          </w:p>
        </w:tc>
        <w:tc>
          <w:tcPr>
            <w:tcW w:w="1275" w:type="dxa"/>
          </w:tcPr>
          <w:p w14:paraId="0E1E20BE" w14:textId="790435B1" w:rsidR="006E1784" w:rsidRDefault="006E1784" w:rsidP="009A215F">
            <w:r>
              <w:t>2</w:t>
            </w:r>
          </w:p>
        </w:tc>
        <w:tc>
          <w:tcPr>
            <w:tcW w:w="1418" w:type="dxa"/>
          </w:tcPr>
          <w:p w14:paraId="34DAC89B" w14:textId="318CAD6E" w:rsidR="006E1784" w:rsidRDefault="006E1784" w:rsidP="009A215F">
            <w:r>
              <w:t>2</w:t>
            </w:r>
          </w:p>
        </w:tc>
        <w:tc>
          <w:tcPr>
            <w:tcW w:w="5946" w:type="dxa"/>
          </w:tcPr>
          <w:p w14:paraId="484EA2E6" w14:textId="62ABC2F6" w:rsidR="006E1784" w:rsidRDefault="006E1784" w:rsidP="009A215F">
            <w:r>
              <w:t>Num1 = 2 Num2 = 3</w:t>
            </w:r>
          </w:p>
        </w:tc>
      </w:tr>
    </w:tbl>
    <w:p w14:paraId="1488C268" w14:textId="77777777" w:rsidR="006E1784" w:rsidRDefault="006E1784" w:rsidP="009A215F"/>
    <w:p w14:paraId="7C1E0906" w14:textId="51F6C3A5" w:rsidR="006E1784" w:rsidRDefault="006E1784" w:rsidP="006E1784">
      <w:pPr>
        <w:pStyle w:val="Ttulo1"/>
      </w:pPr>
      <w:bookmarkStart w:id="3" w:name="_Toc156499800"/>
      <w:r>
        <w:t>Ejercicio 4</w:t>
      </w:r>
      <w:bookmarkEnd w:id="3"/>
    </w:p>
    <w:p w14:paraId="566961A4" w14:textId="77777777" w:rsidR="006E1784" w:rsidRDefault="006E1784" w:rsidP="009A215F"/>
    <w:p w14:paraId="220A9F3F" w14:textId="5D96C55A" w:rsidR="006E1784" w:rsidRDefault="006E1784" w:rsidP="009A215F">
      <w:r>
        <w:t>Casos de Prueba Metodo 2</w:t>
      </w:r>
    </w:p>
    <w:p w14:paraId="3D3D3EC3" w14:textId="02BC7E31" w:rsidR="009A215F" w:rsidRDefault="009A215F" w:rsidP="009A215F"/>
    <w:tbl>
      <w:tblPr>
        <w:tblStyle w:val="Tablaconcuadrcula"/>
        <w:tblW w:w="9001" w:type="dxa"/>
        <w:tblLook w:val="04A0" w:firstRow="1" w:lastRow="0" w:firstColumn="1" w:lastColumn="0" w:noHBand="0" w:noVBand="1"/>
      </w:tblPr>
      <w:tblGrid>
        <w:gridCol w:w="377"/>
        <w:gridCol w:w="1483"/>
        <w:gridCol w:w="1627"/>
        <w:gridCol w:w="1560"/>
        <w:gridCol w:w="1950"/>
        <w:gridCol w:w="1520"/>
        <w:gridCol w:w="484"/>
      </w:tblGrid>
      <w:tr w:rsidR="00B77C32" w14:paraId="12F6C33B" w14:textId="3C3762F0" w:rsidTr="00B77C32">
        <w:tc>
          <w:tcPr>
            <w:tcW w:w="377" w:type="dxa"/>
          </w:tcPr>
          <w:p w14:paraId="3F9442FF" w14:textId="1FAC6835" w:rsidR="00B77C32" w:rsidRDefault="00B77C32" w:rsidP="00D903CA">
            <w:r>
              <w:t>i</w:t>
            </w:r>
          </w:p>
        </w:tc>
        <w:tc>
          <w:tcPr>
            <w:tcW w:w="1483" w:type="dxa"/>
          </w:tcPr>
          <w:p w14:paraId="4129DD08" w14:textId="3785CDB6" w:rsidR="00B77C32" w:rsidRDefault="00B77C32" w:rsidP="006E1784">
            <w:pPr>
              <w:jc w:val="center"/>
            </w:pPr>
            <w:r>
              <w:t>password</w:t>
            </w:r>
          </w:p>
        </w:tc>
        <w:tc>
          <w:tcPr>
            <w:tcW w:w="1627" w:type="dxa"/>
          </w:tcPr>
          <w:p w14:paraId="35DB0BAD" w14:textId="05524B92" w:rsidR="00B77C32" w:rsidRDefault="00B77C32" w:rsidP="006E1784">
            <w:pPr>
              <w:jc w:val="center"/>
            </w:pPr>
            <w:r>
              <w:t>numMayus</w:t>
            </w:r>
          </w:p>
        </w:tc>
        <w:tc>
          <w:tcPr>
            <w:tcW w:w="1560" w:type="dxa"/>
          </w:tcPr>
          <w:p w14:paraId="2F5BB9ED" w14:textId="32040D31" w:rsidR="00B77C32" w:rsidRDefault="00B77C32" w:rsidP="006E1784">
            <w:pPr>
              <w:jc w:val="center"/>
            </w:pPr>
            <w:r>
              <w:t>numMinus</w:t>
            </w:r>
          </w:p>
        </w:tc>
        <w:tc>
          <w:tcPr>
            <w:tcW w:w="1950" w:type="dxa"/>
          </w:tcPr>
          <w:p w14:paraId="6CF876E9" w14:textId="2F1506C2" w:rsidR="00B77C32" w:rsidRDefault="00B77C32" w:rsidP="006E1784">
            <w:pPr>
              <w:jc w:val="center"/>
            </w:pPr>
            <w:r>
              <w:t>numNumeros</w:t>
            </w:r>
          </w:p>
        </w:tc>
        <w:tc>
          <w:tcPr>
            <w:tcW w:w="1520" w:type="dxa"/>
          </w:tcPr>
          <w:p w14:paraId="09B13D7E" w14:textId="66FAE95E" w:rsidR="00B77C32" w:rsidRDefault="00B77C32" w:rsidP="006E1784">
            <w:pPr>
              <w:jc w:val="center"/>
            </w:pPr>
            <w:r>
              <w:t>seguridad</w:t>
            </w:r>
          </w:p>
        </w:tc>
        <w:tc>
          <w:tcPr>
            <w:tcW w:w="484" w:type="dxa"/>
          </w:tcPr>
          <w:p w14:paraId="33DB7584" w14:textId="72B2C189" w:rsidR="00B77C32" w:rsidRDefault="00B77C32" w:rsidP="006E1784">
            <w:pPr>
              <w:jc w:val="center"/>
            </w:pPr>
            <w:r>
              <w:t>R</w:t>
            </w:r>
          </w:p>
        </w:tc>
      </w:tr>
      <w:tr w:rsidR="00B77C32" w14:paraId="346606C2" w14:textId="05382B1D" w:rsidTr="00B77C32">
        <w:tc>
          <w:tcPr>
            <w:tcW w:w="377" w:type="dxa"/>
          </w:tcPr>
          <w:p w14:paraId="7D0B5B48" w14:textId="77777777" w:rsidR="00B77C32" w:rsidRDefault="00B77C32" w:rsidP="00D903CA">
            <w:r>
              <w:t>0</w:t>
            </w:r>
          </w:p>
        </w:tc>
        <w:tc>
          <w:tcPr>
            <w:tcW w:w="1483" w:type="dxa"/>
          </w:tcPr>
          <w:p w14:paraId="793E9BA0" w14:textId="4EE55C2E" w:rsidR="00B77C32" w:rsidRDefault="00B77C32" w:rsidP="00D903CA">
            <w:r>
              <w:t>Hola123</w:t>
            </w:r>
          </w:p>
        </w:tc>
        <w:tc>
          <w:tcPr>
            <w:tcW w:w="1627" w:type="dxa"/>
          </w:tcPr>
          <w:p w14:paraId="37B9E619" w14:textId="500E26CE" w:rsidR="00B77C32" w:rsidRDefault="00B77C32" w:rsidP="00D903CA">
            <w:r>
              <w:t>1</w:t>
            </w:r>
          </w:p>
        </w:tc>
        <w:tc>
          <w:tcPr>
            <w:tcW w:w="1560" w:type="dxa"/>
          </w:tcPr>
          <w:p w14:paraId="71BD1A2E" w14:textId="49F37B5C" w:rsidR="00B77C32" w:rsidRDefault="00B77C32" w:rsidP="00D903CA">
            <w:r>
              <w:t>3</w:t>
            </w:r>
          </w:p>
        </w:tc>
        <w:tc>
          <w:tcPr>
            <w:tcW w:w="1950" w:type="dxa"/>
          </w:tcPr>
          <w:p w14:paraId="7EA25363" w14:textId="1CD0600D" w:rsidR="00B77C32" w:rsidRDefault="00B77C32" w:rsidP="00D903CA">
            <w:r>
              <w:t>3</w:t>
            </w:r>
          </w:p>
        </w:tc>
        <w:tc>
          <w:tcPr>
            <w:tcW w:w="1520" w:type="dxa"/>
          </w:tcPr>
          <w:p w14:paraId="1D2A8295" w14:textId="01018E38" w:rsidR="00B77C32" w:rsidRDefault="00B77C32" w:rsidP="00D903CA">
            <w:r>
              <w:t>3</w:t>
            </w:r>
          </w:p>
        </w:tc>
        <w:tc>
          <w:tcPr>
            <w:tcW w:w="484" w:type="dxa"/>
          </w:tcPr>
          <w:p w14:paraId="56DAA910" w14:textId="4EB78B0C" w:rsidR="00B77C32" w:rsidRDefault="00B77C32" w:rsidP="00D903CA">
            <w:r>
              <w:t>T</w:t>
            </w:r>
          </w:p>
        </w:tc>
      </w:tr>
      <w:tr w:rsidR="00B77C32" w14:paraId="7DAF3534" w14:textId="1D94A720" w:rsidTr="00B77C32">
        <w:tc>
          <w:tcPr>
            <w:tcW w:w="377" w:type="dxa"/>
          </w:tcPr>
          <w:p w14:paraId="491E1BD0" w14:textId="77777777" w:rsidR="00B77C32" w:rsidRDefault="00B77C32" w:rsidP="00D903CA">
            <w:r>
              <w:t>1</w:t>
            </w:r>
          </w:p>
        </w:tc>
        <w:tc>
          <w:tcPr>
            <w:tcW w:w="1483" w:type="dxa"/>
          </w:tcPr>
          <w:p w14:paraId="03DEF168" w14:textId="41A23A06" w:rsidR="00B77C32" w:rsidRDefault="00B77C32" w:rsidP="00D903CA">
            <w:r>
              <w:t>Hola1234</w:t>
            </w:r>
          </w:p>
        </w:tc>
        <w:tc>
          <w:tcPr>
            <w:tcW w:w="1627" w:type="dxa"/>
          </w:tcPr>
          <w:p w14:paraId="231DE483" w14:textId="0798C7FB" w:rsidR="00B77C32" w:rsidRDefault="00B77C32" w:rsidP="00D903CA">
            <w:r>
              <w:t>1</w:t>
            </w:r>
          </w:p>
        </w:tc>
        <w:tc>
          <w:tcPr>
            <w:tcW w:w="1560" w:type="dxa"/>
          </w:tcPr>
          <w:p w14:paraId="4CD44949" w14:textId="0B3CACD2" w:rsidR="00B77C32" w:rsidRDefault="00B77C32" w:rsidP="00D903CA">
            <w:r>
              <w:t>3</w:t>
            </w:r>
          </w:p>
        </w:tc>
        <w:tc>
          <w:tcPr>
            <w:tcW w:w="1950" w:type="dxa"/>
          </w:tcPr>
          <w:p w14:paraId="070C4B3E" w14:textId="13870C56" w:rsidR="00B77C32" w:rsidRDefault="00B77C32" w:rsidP="00D903CA">
            <w:r>
              <w:t>4</w:t>
            </w:r>
          </w:p>
        </w:tc>
        <w:tc>
          <w:tcPr>
            <w:tcW w:w="1520" w:type="dxa"/>
          </w:tcPr>
          <w:p w14:paraId="721913C5" w14:textId="3EF10A3F" w:rsidR="00B77C32" w:rsidRDefault="00B77C32" w:rsidP="00D903CA">
            <w:r>
              <w:t>4</w:t>
            </w:r>
          </w:p>
        </w:tc>
        <w:tc>
          <w:tcPr>
            <w:tcW w:w="484" w:type="dxa"/>
          </w:tcPr>
          <w:p w14:paraId="6ADC4812" w14:textId="725E22F3" w:rsidR="00B77C32" w:rsidRDefault="00B77C32" w:rsidP="00D903CA">
            <w:r>
              <w:t>T</w:t>
            </w:r>
          </w:p>
        </w:tc>
      </w:tr>
      <w:tr w:rsidR="00B77C32" w14:paraId="7C70E023" w14:textId="1FC5C564" w:rsidTr="00B77C32">
        <w:tc>
          <w:tcPr>
            <w:tcW w:w="377" w:type="dxa"/>
          </w:tcPr>
          <w:p w14:paraId="4599081F" w14:textId="77777777" w:rsidR="00B77C32" w:rsidRDefault="00B77C32" w:rsidP="00D903CA">
            <w:r>
              <w:t>2</w:t>
            </w:r>
          </w:p>
        </w:tc>
        <w:tc>
          <w:tcPr>
            <w:tcW w:w="1483" w:type="dxa"/>
          </w:tcPr>
          <w:p w14:paraId="15EC8D84" w14:textId="08FAA8C9" w:rsidR="00B77C32" w:rsidRDefault="00B77C32" w:rsidP="00D903CA">
            <w:r>
              <w:t>hola</w:t>
            </w:r>
          </w:p>
        </w:tc>
        <w:tc>
          <w:tcPr>
            <w:tcW w:w="1627" w:type="dxa"/>
          </w:tcPr>
          <w:p w14:paraId="1AD96D66" w14:textId="1329D9F9" w:rsidR="00B77C32" w:rsidRDefault="00B77C32" w:rsidP="00D903CA">
            <w:r>
              <w:t>0</w:t>
            </w:r>
          </w:p>
        </w:tc>
        <w:tc>
          <w:tcPr>
            <w:tcW w:w="1560" w:type="dxa"/>
          </w:tcPr>
          <w:p w14:paraId="22469742" w14:textId="479BECB7" w:rsidR="00B77C32" w:rsidRDefault="00B77C32" w:rsidP="00D903CA">
            <w:r>
              <w:t>4</w:t>
            </w:r>
          </w:p>
        </w:tc>
        <w:tc>
          <w:tcPr>
            <w:tcW w:w="1950" w:type="dxa"/>
          </w:tcPr>
          <w:p w14:paraId="0925711B" w14:textId="43D4F85B" w:rsidR="00B77C32" w:rsidRDefault="00B77C32" w:rsidP="00D903CA">
            <w:r>
              <w:t>0</w:t>
            </w:r>
          </w:p>
        </w:tc>
        <w:tc>
          <w:tcPr>
            <w:tcW w:w="1520" w:type="dxa"/>
          </w:tcPr>
          <w:p w14:paraId="0B7413E3" w14:textId="5C4886A9" w:rsidR="00B77C32" w:rsidRDefault="00B77C32" w:rsidP="00D903CA">
            <w:r>
              <w:t>1</w:t>
            </w:r>
          </w:p>
        </w:tc>
        <w:tc>
          <w:tcPr>
            <w:tcW w:w="484" w:type="dxa"/>
          </w:tcPr>
          <w:p w14:paraId="013241B5" w14:textId="206FAB15" w:rsidR="00B77C32" w:rsidRDefault="00B77C32" w:rsidP="00D903CA">
            <w:r>
              <w:t>F</w:t>
            </w:r>
          </w:p>
        </w:tc>
      </w:tr>
      <w:tr w:rsidR="00B77C32" w14:paraId="41DD9525" w14:textId="000F6EF6" w:rsidTr="00B77C32">
        <w:tc>
          <w:tcPr>
            <w:tcW w:w="377" w:type="dxa"/>
          </w:tcPr>
          <w:p w14:paraId="653506F5" w14:textId="4A79504A" w:rsidR="00B77C32" w:rsidRDefault="00B77C32" w:rsidP="00D903CA">
            <w:r>
              <w:t>3</w:t>
            </w:r>
          </w:p>
        </w:tc>
        <w:tc>
          <w:tcPr>
            <w:tcW w:w="1483" w:type="dxa"/>
          </w:tcPr>
          <w:p w14:paraId="3E58CB6E" w14:textId="7F08DAAD" w:rsidR="00B77C32" w:rsidRDefault="00B77C32" w:rsidP="00D903CA">
            <w:r>
              <w:t>H1</w:t>
            </w:r>
          </w:p>
        </w:tc>
        <w:tc>
          <w:tcPr>
            <w:tcW w:w="1627" w:type="dxa"/>
          </w:tcPr>
          <w:p w14:paraId="6F812069" w14:textId="11BA1829" w:rsidR="00B77C32" w:rsidRDefault="00B77C32" w:rsidP="00D903CA">
            <w:r>
              <w:t>1</w:t>
            </w:r>
          </w:p>
        </w:tc>
        <w:tc>
          <w:tcPr>
            <w:tcW w:w="1560" w:type="dxa"/>
          </w:tcPr>
          <w:p w14:paraId="47C55A19" w14:textId="5F31EBE3" w:rsidR="00B77C32" w:rsidRDefault="00B77C32" w:rsidP="00D903CA">
            <w:r>
              <w:t>0</w:t>
            </w:r>
          </w:p>
        </w:tc>
        <w:tc>
          <w:tcPr>
            <w:tcW w:w="1950" w:type="dxa"/>
          </w:tcPr>
          <w:p w14:paraId="791E57F5" w14:textId="19333F1B" w:rsidR="00B77C32" w:rsidRDefault="00B77C32" w:rsidP="00D903CA">
            <w:r>
              <w:t>1</w:t>
            </w:r>
          </w:p>
        </w:tc>
        <w:tc>
          <w:tcPr>
            <w:tcW w:w="1520" w:type="dxa"/>
          </w:tcPr>
          <w:p w14:paraId="1C213AE8" w14:textId="5E08A7E7" w:rsidR="00B77C32" w:rsidRDefault="00B77C32" w:rsidP="00D903CA">
            <w:r>
              <w:t>2</w:t>
            </w:r>
          </w:p>
        </w:tc>
        <w:tc>
          <w:tcPr>
            <w:tcW w:w="484" w:type="dxa"/>
          </w:tcPr>
          <w:p w14:paraId="6B207B4E" w14:textId="77030032" w:rsidR="00B77C32" w:rsidRDefault="00B77C32" w:rsidP="00D903CA">
            <w:r>
              <w:t>T</w:t>
            </w:r>
          </w:p>
        </w:tc>
      </w:tr>
      <w:tr w:rsidR="00B77C32" w14:paraId="6E8DA17E" w14:textId="58273D8E" w:rsidTr="00B77C32">
        <w:tc>
          <w:tcPr>
            <w:tcW w:w="377" w:type="dxa"/>
          </w:tcPr>
          <w:p w14:paraId="2A26FD60" w14:textId="2B0A07EB" w:rsidR="00B77C32" w:rsidRDefault="00B77C32" w:rsidP="00D903CA">
            <w:r>
              <w:t>4</w:t>
            </w:r>
          </w:p>
        </w:tc>
        <w:tc>
          <w:tcPr>
            <w:tcW w:w="1483" w:type="dxa"/>
          </w:tcPr>
          <w:p w14:paraId="34D30652" w14:textId="77777777" w:rsidR="00B77C32" w:rsidRDefault="00B77C32" w:rsidP="00D903CA"/>
        </w:tc>
        <w:tc>
          <w:tcPr>
            <w:tcW w:w="1627" w:type="dxa"/>
          </w:tcPr>
          <w:p w14:paraId="1EA64558" w14:textId="0D1E327F" w:rsidR="00B77C32" w:rsidRDefault="00B77C32" w:rsidP="00D903CA">
            <w:r>
              <w:t>0</w:t>
            </w:r>
          </w:p>
        </w:tc>
        <w:tc>
          <w:tcPr>
            <w:tcW w:w="1560" w:type="dxa"/>
          </w:tcPr>
          <w:p w14:paraId="6BBEF45E" w14:textId="5A83E2FD" w:rsidR="00B77C32" w:rsidRDefault="00B77C32" w:rsidP="00D903CA">
            <w:r>
              <w:t>0</w:t>
            </w:r>
          </w:p>
        </w:tc>
        <w:tc>
          <w:tcPr>
            <w:tcW w:w="1950" w:type="dxa"/>
          </w:tcPr>
          <w:p w14:paraId="17B1AB38" w14:textId="10A7EE3D" w:rsidR="00B77C32" w:rsidRDefault="00B77C32" w:rsidP="00D903CA">
            <w:r>
              <w:t>0</w:t>
            </w:r>
          </w:p>
        </w:tc>
        <w:tc>
          <w:tcPr>
            <w:tcW w:w="1520" w:type="dxa"/>
          </w:tcPr>
          <w:p w14:paraId="16023A92" w14:textId="156B43F9" w:rsidR="00B77C32" w:rsidRDefault="00B77C32" w:rsidP="00D903CA">
            <w:r>
              <w:t>0</w:t>
            </w:r>
          </w:p>
        </w:tc>
        <w:tc>
          <w:tcPr>
            <w:tcW w:w="484" w:type="dxa"/>
          </w:tcPr>
          <w:p w14:paraId="747158A9" w14:textId="492B6783" w:rsidR="00B77C32" w:rsidRDefault="00B77C32" w:rsidP="00D903CA">
            <w:r>
              <w:t>F</w:t>
            </w:r>
          </w:p>
        </w:tc>
      </w:tr>
    </w:tbl>
    <w:p w14:paraId="1441CAD6" w14:textId="77777777" w:rsidR="006E1784" w:rsidRPr="009A215F" w:rsidRDefault="006E1784" w:rsidP="009A215F"/>
    <w:sectPr w:rsidR="006E1784" w:rsidRPr="009A215F" w:rsidSect="00966D31">
      <w:headerReference w:type="default" r:id="rId11"/>
      <w:footerReference w:type="even" r:id="rId12"/>
      <w:footerReference w:type="default" r:id="rId13"/>
      <w:footerReference w:type="first" r:id="rId14"/>
      <w:pgSz w:w="11906" w:h="16838" w:code="9"/>
      <w:pgMar w:top="1418" w:right="1418" w:bottom="1418" w:left="1418" w:header="709" w:footer="43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FCF215" w14:textId="77777777" w:rsidR="002B2CDD" w:rsidRDefault="002B2CDD" w:rsidP="004C62DE">
      <w:r>
        <w:separator/>
      </w:r>
    </w:p>
  </w:endnote>
  <w:endnote w:type="continuationSeparator" w:id="0">
    <w:p w14:paraId="3332279B" w14:textId="77777777" w:rsidR="002B2CDD" w:rsidRDefault="002B2CDD" w:rsidP="004C62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1697884697"/>
      <w:docPartObj>
        <w:docPartGallery w:val="Page Numbers (Bottom of Page)"/>
        <w:docPartUnique/>
      </w:docPartObj>
    </w:sdtPr>
    <w:sdtContent>
      <w:p w14:paraId="130B22B5" w14:textId="77777777" w:rsidR="001205A1" w:rsidRDefault="001205A1" w:rsidP="004C62DE">
        <w:pPr>
          <w:pStyle w:val="Piedepgina"/>
          <w:rPr>
            <w:rStyle w:val="Nmerodepgina"/>
          </w:rPr>
        </w:pPr>
        <w:r>
          <w:rPr>
            <w:rStyle w:val="Nmerodepgina"/>
            <w:lang w:bidi="es-ES"/>
          </w:rPr>
          <w:fldChar w:fldCharType="begin"/>
        </w:r>
        <w:r>
          <w:rPr>
            <w:rStyle w:val="Nmerodepgina"/>
            <w:lang w:bidi="es-ES"/>
          </w:rPr>
          <w:instrText xml:space="preserve"> PAGE </w:instrText>
        </w:r>
        <w:r>
          <w:rPr>
            <w:rStyle w:val="Nmerodepgina"/>
            <w:lang w:bidi="es-ES"/>
          </w:rPr>
          <w:fldChar w:fldCharType="separate"/>
        </w:r>
        <w:r w:rsidR="007B0740">
          <w:rPr>
            <w:rStyle w:val="Nmerodepgina"/>
            <w:lang w:bidi="es-ES"/>
          </w:rPr>
          <w:t>2</w:t>
        </w:r>
        <w:r>
          <w:rPr>
            <w:rStyle w:val="Nmerodepgina"/>
            <w:lang w:bidi="es-ES"/>
          </w:rPr>
          <w:fldChar w:fldCharType="end"/>
        </w:r>
      </w:p>
    </w:sdtContent>
  </w:sdt>
  <w:p w14:paraId="2D3F249D" w14:textId="77777777" w:rsidR="001205A1" w:rsidRDefault="001205A1" w:rsidP="004C62D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3BB235" w14:textId="29C13EF7" w:rsidR="00966D31" w:rsidRDefault="00966D31" w:rsidP="004C62DE">
    <w:pPr>
      <w:pStyle w:val="Piedepgina"/>
    </w:pPr>
    <w:r>
      <w:t>Carles Morales Amat</w:t>
    </w:r>
    <w:r w:rsidR="00162437">
      <w:tab/>
      <w:t xml:space="preserve">                                                                                   Página | </w:t>
    </w:r>
    <w:r w:rsidR="00162437">
      <w:fldChar w:fldCharType="begin"/>
    </w:r>
    <w:r w:rsidR="00162437">
      <w:instrText>PAGE   \* MERGEFORMAT</w:instrText>
    </w:r>
    <w:r w:rsidR="00162437">
      <w:fldChar w:fldCharType="separate"/>
    </w:r>
    <w:r w:rsidR="00162437">
      <w:t>1</w:t>
    </w:r>
    <w:r w:rsidR="00162437">
      <w:fldChar w:fldCharType="end"/>
    </w:r>
  </w:p>
  <w:p w14:paraId="2513113F" w14:textId="74A0ADE2" w:rsidR="001205A1" w:rsidRDefault="00971E73" w:rsidP="004C62DE">
    <w:pPr>
      <w:pStyle w:val="Piedepgina"/>
    </w:pPr>
    <w:r w:rsidRPr="0000352C">
      <w:rPr>
        <w:lang w:bidi="es-ES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5ABB2EEF" wp14:editId="75E8A44A">
              <wp:simplePos x="0" y="0"/>
              <wp:positionH relativeFrom="page">
                <wp:posOffset>6322695</wp:posOffset>
              </wp:positionH>
              <wp:positionV relativeFrom="page">
                <wp:posOffset>9196375</wp:posOffset>
              </wp:positionV>
              <wp:extent cx="1311910" cy="1804670"/>
              <wp:effectExtent l="0" t="0" r="2540" b="5080"/>
              <wp:wrapNone/>
              <wp:docPr id="550750473" name="Grupo 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rot="10800000">
                        <a:off x="0" y="0"/>
                        <a:ext cx="1311910" cy="1804670"/>
                        <a:chOff x="0" y="0"/>
                        <a:chExt cx="7771132" cy="10053322"/>
                      </a:xfrm>
                    </wpg:grpSpPr>
                    <wps:wsp>
                      <wps:cNvPr id="1281406630" name="Forma"/>
                      <wps:cNvSpPr/>
                      <wps:spPr>
                        <a:xfrm>
                          <a:off x="0" y="2552701"/>
                          <a:ext cx="5845812" cy="7500621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0" y="10687"/>
                              </a:moveTo>
                              <a:lnTo>
                                <a:pt x="0" y="21600"/>
                              </a:lnTo>
                              <a:lnTo>
                                <a:pt x="1769" y="21600"/>
                              </a:lnTo>
                              <a:lnTo>
                                <a:pt x="21600" y="6148"/>
                              </a:lnTo>
                              <a:lnTo>
                                <a:pt x="1371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  <wps:wsp>
                      <wps:cNvPr id="1605748017" name="Triángulo"/>
                      <wps:cNvSpPr/>
                      <wps:spPr>
                        <a:xfrm>
                          <a:off x="0" y="2044700"/>
                          <a:ext cx="3907791" cy="7816851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0" y="21600"/>
                              </a:moveTo>
                              <a:lnTo>
                                <a:pt x="21600" y="1080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  <wps:wsp>
                      <wps:cNvPr id="864647940" name="Forma"/>
                      <wps:cNvSpPr/>
                      <wps:spPr>
                        <a:xfrm>
                          <a:off x="0" y="0"/>
                          <a:ext cx="7771132" cy="9039861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0" y="14678"/>
                              </a:moveTo>
                              <a:lnTo>
                                <a:pt x="0" y="21600"/>
                              </a:lnTo>
                              <a:lnTo>
                                <a:pt x="21600" y="3032"/>
                              </a:lnTo>
                              <a:lnTo>
                                <a:pt x="21600" y="0"/>
                              </a:lnTo>
                              <a:lnTo>
                                <a:pt x="1707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9FB2324" id="Grupo 1" o:spid="_x0000_s1026" alt="&quot;&quot;" style="position:absolute;margin-left:497.85pt;margin-top:724.1pt;width:103.3pt;height:142.1pt;rotation:180;z-index:-251655168;mso-position-horizontal-relative:page;mso-position-vertical-relative:page;mso-width-relative:margin;mso-height-relative:margin" coordsize="77711,100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">
              <v:shape id="Forma" o:spid="_x0000_s1027" style="position:absolute;top:25527;width:58458;height:75006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" path="m,10687l,21600r1769,l21600,6148,13712,,,10687xe" fillcolor="#d8d8d8 [2732]" stroked="f" strokeweight="1pt">
                <v:stroke miterlimit="4" joinstyle="miter"/>
                <v:path arrowok="t" o:extrusionok="f" o:connecttype="custom" o:connectlocs="2922906,3750311;2922906,3750311;2922906,3750311;2922906,3750311" o:connectangles="0,90,180,270"/>
              </v:shape>
              <v:shape id="Triángulo" o:spid="_x0000_s1028" style="position:absolute;top:20447;width:39077;height:7816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" path="m,21600l21600,10802,,,,21600xe" fillcolor="#00c1c7 [3205]" stroked="f" strokeweight="1pt">
                <v:stroke miterlimit="4" joinstyle="miter"/>
                <v:path arrowok="t" o:extrusionok="f" o:connecttype="custom" o:connectlocs="1953896,3908426;1953896,3908426;1953896,3908426;1953896,3908426" o:connectangles="0,90,180,270"/>
              </v:shape>
              <v:shape id="Forma" o:spid="_x0000_s1029" style="position:absolute;width:77711;height:9039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" path="m,14678r,6922l21600,3032,21600,,17075,,,14678xe" fillcolor="#123869 [3204]" stroked="f" strokeweight="1pt">
                <v:stroke miterlimit="4" joinstyle="miter"/>
                <v:path arrowok="t" o:extrusionok="f" o:connecttype="custom" o:connectlocs="3885566,4519931;3885566,4519931;3885566,4519931;3885566,4519931" o:connectangles="0,90,180,270"/>
              </v:shape>
              <w10:wrap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885073" w14:textId="0D19F1C9" w:rsidR="00966D31" w:rsidRDefault="00966D31" w:rsidP="004C62DE">
    <w:pPr>
      <w:pStyle w:val="Piedepgina"/>
    </w:pPr>
    <w:r>
      <w:t>CARLES MORALES AMAT</w:t>
    </w:r>
  </w:p>
  <w:p w14:paraId="25B86C1B" w14:textId="4FDE3CDE" w:rsidR="00966D31" w:rsidRDefault="00966D31" w:rsidP="004C62DE">
    <w:pPr>
      <w:pStyle w:val="Piedepgina"/>
    </w:pPr>
    <w:r w:rsidRPr="00966D31">
      <w:t>1ºDAW M</w:t>
    </w:r>
  </w:p>
  <w:p w14:paraId="1BD1E2B3" w14:textId="2A7EE2F5" w:rsidR="00966D31" w:rsidRDefault="00966D31" w:rsidP="004C62DE">
    <w:pPr>
      <w:pStyle w:val="Piedepgina"/>
    </w:pPr>
  </w:p>
  <w:p w14:paraId="60D58B5F" w14:textId="7B50A874" w:rsidR="00966D31" w:rsidRDefault="00966D31" w:rsidP="004C62DE">
    <w:pPr>
      <w:pStyle w:val="Piedepgina"/>
    </w:pPr>
  </w:p>
  <w:p w14:paraId="605B6E63" w14:textId="77777777" w:rsidR="00966D31" w:rsidRDefault="00966D31" w:rsidP="004C62D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2968EE" w14:textId="77777777" w:rsidR="002B2CDD" w:rsidRDefault="002B2CDD" w:rsidP="004C62DE">
      <w:r>
        <w:separator/>
      </w:r>
    </w:p>
  </w:footnote>
  <w:footnote w:type="continuationSeparator" w:id="0">
    <w:p w14:paraId="5BE32B6E" w14:textId="77777777" w:rsidR="002B2CDD" w:rsidRDefault="002B2CDD" w:rsidP="004C62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802746" w14:textId="11D2EADC" w:rsidR="00971E73" w:rsidRDefault="00971E73" w:rsidP="004C62DE">
    <w:pPr>
      <w:pStyle w:val="Encabezado"/>
    </w:pPr>
    <w:r w:rsidRPr="0000352C">
      <w:rPr>
        <w:lang w:bidi="es-ES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25A9EC1C" wp14:editId="6427B299">
              <wp:simplePos x="0" y="0"/>
              <wp:positionH relativeFrom="page">
                <wp:posOffset>-121568</wp:posOffset>
              </wp:positionH>
              <wp:positionV relativeFrom="page">
                <wp:posOffset>-470414</wp:posOffset>
              </wp:positionV>
              <wp:extent cx="1311910" cy="1804670"/>
              <wp:effectExtent l="0" t="0" r="2540" b="5080"/>
              <wp:wrapNone/>
              <wp:docPr id="1624328916" name="Grupo 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311910" cy="1804670"/>
                        <a:chOff x="0" y="0"/>
                        <a:chExt cx="7771132" cy="10053322"/>
                      </a:xfrm>
                    </wpg:grpSpPr>
                    <wps:wsp>
                      <wps:cNvPr id="522662765" name="Forma"/>
                      <wps:cNvSpPr/>
                      <wps:spPr>
                        <a:xfrm>
                          <a:off x="0" y="2552701"/>
                          <a:ext cx="5845812" cy="7500621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0" y="10687"/>
                              </a:moveTo>
                              <a:lnTo>
                                <a:pt x="0" y="21600"/>
                              </a:lnTo>
                              <a:lnTo>
                                <a:pt x="1769" y="21600"/>
                              </a:lnTo>
                              <a:lnTo>
                                <a:pt x="21600" y="6148"/>
                              </a:lnTo>
                              <a:lnTo>
                                <a:pt x="1371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  <wps:wsp>
                      <wps:cNvPr id="117570097" name="Triángulo"/>
                      <wps:cNvSpPr/>
                      <wps:spPr>
                        <a:xfrm>
                          <a:off x="0" y="2044700"/>
                          <a:ext cx="3907791" cy="7816851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0" y="21600"/>
                              </a:moveTo>
                              <a:lnTo>
                                <a:pt x="21600" y="1080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  <wps:wsp>
                      <wps:cNvPr id="209239666" name="Forma"/>
                      <wps:cNvSpPr/>
                      <wps:spPr>
                        <a:xfrm>
                          <a:off x="0" y="0"/>
                          <a:ext cx="7771132" cy="9039861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0" y="14678"/>
                              </a:moveTo>
                              <a:lnTo>
                                <a:pt x="0" y="21600"/>
                              </a:lnTo>
                              <a:lnTo>
                                <a:pt x="21600" y="3032"/>
                              </a:lnTo>
                              <a:lnTo>
                                <a:pt x="21600" y="0"/>
                              </a:lnTo>
                              <a:lnTo>
                                <a:pt x="1707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597E3A6" id="Grupo 1" o:spid="_x0000_s1026" alt="&quot;&quot;" style="position:absolute;margin-left:-9.55pt;margin-top:-37.05pt;width:103.3pt;height:142.1pt;z-index:-251657216;mso-position-horizontal-relative:page;mso-position-vertical-relative:page;mso-width-relative:margin;mso-height-relative:margin" coordsize="77711,100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">
              <v:shape id="Forma" o:spid="_x0000_s1027" style="position:absolute;top:25527;width:58458;height:75006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" path="m,10687l,21600r1769,l21600,6148,13712,,,10687xe" fillcolor="#d8d8d8 [2732]" stroked="f" strokeweight="1pt">
                <v:stroke miterlimit="4" joinstyle="miter"/>
                <v:path arrowok="t" o:extrusionok="f" o:connecttype="custom" o:connectlocs="2922906,3750311;2922906,3750311;2922906,3750311;2922906,3750311" o:connectangles="0,90,180,270"/>
              </v:shape>
              <v:shape id="Triángulo" o:spid="_x0000_s1028" style="position:absolute;top:20447;width:39077;height:7816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" path="m,21600l21600,10802,,,,21600xe" fillcolor="#00c1c7 [3205]" stroked="f" strokeweight="1pt">
                <v:stroke miterlimit="4" joinstyle="miter"/>
                <v:path arrowok="t" o:extrusionok="f" o:connecttype="custom" o:connectlocs="1953896,3908426;1953896,3908426;1953896,3908426;1953896,3908426" o:connectangles="0,90,180,270"/>
              </v:shape>
              <v:shape id="Forma" o:spid="_x0000_s1029" style="position:absolute;width:77711;height:9039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" path="m,14678r,6922l21600,3032,21600,,17075,,,14678xe" fillcolor="#123869 [3204]" stroked="f" strokeweight="1pt">
                <v:stroke miterlimit="4" joinstyle="miter"/>
                <v:path arrowok="t" o:extrusionok="f" o:connecttype="custom" o:connectlocs="3885566,4519931;3885566,4519931;3885566,4519931;3885566,4519931" o:connectangles="0,90,180,270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FD103E"/>
    <w:multiLevelType w:val="hybridMultilevel"/>
    <w:tmpl w:val="81B8D4B0"/>
    <w:lvl w:ilvl="0" w:tplc="03B6CB44">
      <w:start w:val="1"/>
      <w:numFmt w:val="decimal"/>
      <w:lvlText w:val="%1."/>
      <w:lvlJc w:val="left"/>
      <w:pPr>
        <w:ind w:left="720" w:hanging="360"/>
      </w:pPr>
      <w:rPr>
        <w:color w:val="123869" w:themeColor="accent1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221B76"/>
    <w:multiLevelType w:val="hybridMultilevel"/>
    <w:tmpl w:val="EF9AAB60"/>
    <w:lvl w:ilvl="0" w:tplc="5C00CDAC">
      <w:start w:val="1"/>
      <w:numFmt w:val="decimal"/>
      <w:lvlText w:val="%1."/>
      <w:lvlJc w:val="left"/>
      <w:pPr>
        <w:ind w:left="720" w:hanging="360"/>
      </w:pPr>
      <w:rPr>
        <w:color w:val="123869" w:themeColor="accent1"/>
      </w:rPr>
    </w:lvl>
    <w:lvl w:ilvl="1" w:tplc="2D6A87C0">
      <w:start w:val="1"/>
      <w:numFmt w:val="lowerLetter"/>
      <w:lvlText w:val="%2."/>
      <w:lvlJc w:val="left"/>
      <w:pPr>
        <w:ind w:left="1440" w:hanging="360"/>
      </w:pPr>
      <w:rPr>
        <w:color w:val="123869" w:themeColor="accent1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8232A9"/>
    <w:multiLevelType w:val="hybridMultilevel"/>
    <w:tmpl w:val="8B7A5368"/>
    <w:lvl w:ilvl="0" w:tplc="FFFFFFFF">
      <w:start w:val="1"/>
      <w:numFmt w:val="decimal"/>
      <w:lvlText w:val="%1."/>
      <w:lvlJc w:val="left"/>
      <w:pPr>
        <w:ind w:left="720" w:hanging="360"/>
      </w:pPr>
      <w:rPr>
        <w:color w:val="123869" w:themeColor="accent1"/>
      </w:rPr>
    </w:lvl>
    <w:lvl w:ilvl="1" w:tplc="4050BB64">
      <w:start w:val="1"/>
      <w:numFmt w:val="lowerLetter"/>
      <w:lvlText w:val="%2."/>
      <w:lvlJc w:val="left"/>
      <w:pPr>
        <w:ind w:left="1440" w:hanging="360"/>
      </w:pPr>
      <w:rPr>
        <w:color w:val="123869" w:themeColor="accent1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974C99"/>
    <w:multiLevelType w:val="hybridMultilevel"/>
    <w:tmpl w:val="81B8D4B0"/>
    <w:lvl w:ilvl="0" w:tplc="FFFFFFFF">
      <w:start w:val="1"/>
      <w:numFmt w:val="decimal"/>
      <w:lvlText w:val="%1."/>
      <w:lvlJc w:val="left"/>
      <w:pPr>
        <w:ind w:left="720" w:hanging="360"/>
      </w:pPr>
      <w:rPr>
        <w:color w:val="123869" w:themeColor="accent1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896AC4"/>
    <w:multiLevelType w:val="hybridMultilevel"/>
    <w:tmpl w:val="44B8D014"/>
    <w:lvl w:ilvl="0" w:tplc="03B6CB44">
      <w:start w:val="1"/>
      <w:numFmt w:val="decimal"/>
      <w:lvlText w:val="%1."/>
      <w:lvlJc w:val="left"/>
      <w:pPr>
        <w:ind w:left="720" w:hanging="360"/>
      </w:pPr>
      <w:rPr>
        <w:color w:val="123869" w:themeColor="accent1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7F39B9"/>
    <w:multiLevelType w:val="hybridMultilevel"/>
    <w:tmpl w:val="EF9AAB60"/>
    <w:lvl w:ilvl="0" w:tplc="FFFFFFFF">
      <w:start w:val="1"/>
      <w:numFmt w:val="decimal"/>
      <w:lvlText w:val="%1."/>
      <w:lvlJc w:val="left"/>
      <w:pPr>
        <w:ind w:left="720" w:hanging="360"/>
      </w:pPr>
      <w:rPr>
        <w:color w:val="123869" w:themeColor="accent1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color w:val="123869" w:themeColor="accent1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DF2588"/>
    <w:multiLevelType w:val="hybridMultilevel"/>
    <w:tmpl w:val="8B7A5368"/>
    <w:lvl w:ilvl="0" w:tplc="FFFFFFFF">
      <w:start w:val="1"/>
      <w:numFmt w:val="decimal"/>
      <w:lvlText w:val="%1."/>
      <w:lvlJc w:val="left"/>
      <w:pPr>
        <w:ind w:left="720" w:hanging="360"/>
      </w:pPr>
      <w:rPr>
        <w:color w:val="123869" w:themeColor="accent1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color w:val="123869" w:themeColor="accent1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FB05F9"/>
    <w:multiLevelType w:val="hybridMultilevel"/>
    <w:tmpl w:val="AD68044E"/>
    <w:lvl w:ilvl="0" w:tplc="FFFFFFFF">
      <w:start w:val="1"/>
      <w:numFmt w:val="decimal"/>
      <w:lvlText w:val="%1."/>
      <w:lvlJc w:val="left"/>
      <w:pPr>
        <w:ind w:left="720" w:hanging="360"/>
      </w:pPr>
      <w:rPr>
        <w:color w:val="123869" w:themeColor="accent1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4A511F"/>
    <w:multiLevelType w:val="hybridMultilevel"/>
    <w:tmpl w:val="AD68044E"/>
    <w:lvl w:ilvl="0" w:tplc="03B6CB44">
      <w:start w:val="1"/>
      <w:numFmt w:val="decimal"/>
      <w:lvlText w:val="%1."/>
      <w:lvlJc w:val="left"/>
      <w:pPr>
        <w:ind w:left="720" w:hanging="360"/>
      </w:pPr>
      <w:rPr>
        <w:color w:val="123869" w:themeColor="accent1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0819834">
    <w:abstractNumId w:val="0"/>
  </w:num>
  <w:num w:numId="2" w16cid:durableId="1476528935">
    <w:abstractNumId w:val="8"/>
  </w:num>
  <w:num w:numId="3" w16cid:durableId="1353343227">
    <w:abstractNumId w:val="4"/>
  </w:num>
  <w:num w:numId="4" w16cid:durableId="1233273661">
    <w:abstractNumId w:val="2"/>
  </w:num>
  <w:num w:numId="5" w16cid:durableId="237638924">
    <w:abstractNumId w:val="1"/>
  </w:num>
  <w:num w:numId="6" w16cid:durableId="1399549724">
    <w:abstractNumId w:val="3"/>
  </w:num>
  <w:num w:numId="7" w16cid:durableId="1636107512">
    <w:abstractNumId w:val="7"/>
  </w:num>
  <w:num w:numId="8" w16cid:durableId="200854">
    <w:abstractNumId w:val="6"/>
  </w:num>
  <w:num w:numId="9" w16cid:durableId="47811237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E73"/>
    <w:rsid w:val="0000352C"/>
    <w:rsid w:val="000C4ED1"/>
    <w:rsid w:val="001205A1"/>
    <w:rsid w:val="00162437"/>
    <w:rsid w:val="002560A5"/>
    <w:rsid w:val="002877E8"/>
    <w:rsid w:val="002B0D15"/>
    <w:rsid w:val="002B2CDD"/>
    <w:rsid w:val="002E7C4E"/>
    <w:rsid w:val="0031055C"/>
    <w:rsid w:val="00340D9A"/>
    <w:rsid w:val="00371EE1"/>
    <w:rsid w:val="003A798E"/>
    <w:rsid w:val="00425A99"/>
    <w:rsid w:val="004429E4"/>
    <w:rsid w:val="004C62DE"/>
    <w:rsid w:val="00502FC5"/>
    <w:rsid w:val="005E6B25"/>
    <w:rsid w:val="005F4F46"/>
    <w:rsid w:val="00691575"/>
    <w:rsid w:val="006C60E6"/>
    <w:rsid w:val="006C65EB"/>
    <w:rsid w:val="006E1784"/>
    <w:rsid w:val="00707E89"/>
    <w:rsid w:val="007B0740"/>
    <w:rsid w:val="007C1BAB"/>
    <w:rsid w:val="00966D31"/>
    <w:rsid w:val="00971E73"/>
    <w:rsid w:val="00991DDE"/>
    <w:rsid w:val="009A215F"/>
    <w:rsid w:val="00A15CF7"/>
    <w:rsid w:val="00A24793"/>
    <w:rsid w:val="00A31A5B"/>
    <w:rsid w:val="00A37F8A"/>
    <w:rsid w:val="00A81248"/>
    <w:rsid w:val="00A84125"/>
    <w:rsid w:val="00B77C32"/>
    <w:rsid w:val="00C66528"/>
    <w:rsid w:val="00C66BFC"/>
    <w:rsid w:val="00C673F6"/>
    <w:rsid w:val="00C755B2"/>
    <w:rsid w:val="00C806A1"/>
    <w:rsid w:val="00C915F0"/>
    <w:rsid w:val="00E41C6C"/>
    <w:rsid w:val="00EC4AA3"/>
    <w:rsid w:val="00F14E4A"/>
    <w:rsid w:val="00F41DAC"/>
    <w:rsid w:val="00FB65B8"/>
    <w:rsid w:val="00FC49AE"/>
    <w:rsid w:val="00FD2FC3"/>
    <w:rsid w:val="00FE6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F72DD5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 w:unhideWhenUsed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6"/>
    <w:qFormat/>
    <w:rsid w:val="004C62DE"/>
    <w:rPr>
      <w:rFonts w:asciiTheme="majorHAnsi" w:hAnsiTheme="majorHAnsi"/>
      <w:noProof/>
    </w:rPr>
  </w:style>
  <w:style w:type="paragraph" w:styleId="Ttulo1">
    <w:name w:val="heading 1"/>
    <w:basedOn w:val="Normal"/>
    <w:next w:val="Normal"/>
    <w:link w:val="Ttulo1Car"/>
    <w:qFormat/>
    <w:rsid w:val="004C62DE"/>
    <w:pPr>
      <w:keepNext/>
      <w:keepLines/>
      <w:spacing w:before="240"/>
      <w:outlineLvl w:val="0"/>
    </w:pPr>
    <w:rPr>
      <w:rFonts w:eastAsiaTheme="majorEastAsia" w:cstheme="majorBidi"/>
      <w:b/>
      <w:color w:val="123869" w:themeColor="accent1"/>
      <w:sz w:val="56"/>
      <w:szCs w:val="56"/>
    </w:rPr>
  </w:style>
  <w:style w:type="paragraph" w:styleId="Ttulo2">
    <w:name w:val="heading 2"/>
    <w:basedOn w:val="Normal"/>
    <w:next w:val="Normal"/>
    <w:link w:val="Ttulo2Car"/>
    <w:uiPriority w:val="1"/>
    <w:qFormat/>
    <w:rsid w:val="00C66528"/>
    <w:pPr>
      <w:keepNext/>
      <w:keepLines/>
      <w:outlineLvl w:val="1"/>
    </w:pPr>
    <w:rPr>
      <w:rFonts w:eastAsiaTheme="majorEastAsia" w:cstheme="majorBidi"/>
      <w:i/>
      <w:color w:val="00C1C7" w:themeColor="accent2"/>
      <w:sz w:val="42"/>
      <w:szCs w:val="26"/>
    </w:rPr>
  </w:style>
  <w:style w:type="paragraph" w:styleId="Ttulo3">
    <w:name w:val="heading 3"/>
    <w:basedOn w:val="Normal"/>
    <w:next w:val="Normal"/>
    <w:link w:val="Ttulo3Car"/>
    <w:uiPriority w:val="2"/>
    <w:qFormat/>
    <w:rsid w:val="00C66528"/>
    <w:pPr>
      <w:keepNext/>
      <w:keepLines/>
      <w:outlineLvl w:val="2"/>
    </w:pPr>
    <w:rPr>
      <w:rFonts w:eastAsiaTheme="majorEastAsia" w:cstheme="majorBidi"/>
      <w:b/>
      <w:color w:val="123869" w:themeColor="accent1"/>
      <w:sz w:val="36"/>
    </w:rPr>
  </w:style>
  <w:style w:type="paragraph" w:styleId="Ttulo4">
    <w:name w:val="heading 4"/>
    <w:basedOn w:val="Normal"/>
    <w:next w:val="Normal"/>
    <w:link w:val="Ttulo4Car"/>
    <w:uiPriority w:val="3"/>
    <w:qFormat/>
    <w:rsid w:val="0000352C"/>
    <w:pPr>
      <w:keepNext/>
      <w:keepLines/>
      <w:outlineLvl w:val="3"/>
    </w:pPr>
    <w:rPr>
      <w:rFonts w:eastAsiaTheme="majorEastAsia" w:cstheme="majorBidi"/>
      <w:i/>
      <w:iCs/>
      <w:color w:val="000000" w:themeColor="text1"/>
      <w:sz w:val="30"/>
    </w:rPr>
  </w:style>
  <w:style w:type="paragraph" w:styleId="Ttulo5">
    <w:name w:val="heading 5"/>
    <w:basedOn w:val="Normal"/>
    <w:next w:val="Normal"/>
    <w:link w:val="Ttulo5Car"/>
    <w:uiPriority w:val="4"/>
    <w:qFormat/>
    <w:rsid w:val="00340D9A"/>
    <w:pPr>
      <w:keepNext/>
      <w:keepLines/>
      <w:spacing w:line="192" w:lineRule="auto"/>
      <w:outlineLvl w:val="4"/>
    </w:pPr>
    <w:rPr>
      <w:rFonts w:eastAsiaTheme="majorEastAsia" w:cstheme="majorBidi"/>
      <w:b/>
      <w:color w:val="123869" w:themeColor="accent1"/>
      <w:sz w:val="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812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rsid w:val="00A81248"/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66528"/>
    <w:rPr>
      <w:rFonts w:ascii="Times New Roman" w:hAnsi="Times New Roman" w:cs="Times New Roman"/>
      <w:sz w:val="18"/>
      <w:szCs w:val="18"/>
    </w:rPr>
  </w:style>
  <w:style w:type="character" w:customStyle="1" w:styleId="Ttulo1Car">
    <w:name w:val="Título 1 Car"/>
    <w:basedOn w:val="Fuentedeprrafopredeter"/>
    <w:link w:val="Ttulo1"/>
    <w:rsid w:val="004C62DE"/>
    <w:rPr>
      <w:rFonts w:asciiTheme="majorHAnsi" w:eastAsiaTheme="majorEastAsia" w:hAnsiTheme="majorHAnsi" w:cstheme="majorBidi"/>
      <w:b/>
      <w:noProof/>
      <w:color w:val="123869" w:themeColor="accent1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1"/>
    <w:rsid w:val="00C66528"/>
    <w:rPr>
      <w:rFonts w:eastAsiaTheme="majorEastAsia" w:cstheme="majorBidi"/>
      <w:i/>
      <w:color w:val="00C1C7" w:themeColor="accent2"/>
      <w:sz w:val="42"/>
      <w:szCs w:val="26"/>
    </w:rPr>
  </w:style>
  <w:style w:type="paragraph" w:customStyle="1" w:styleId="Delimitadorgrfico">
    <w:name w:val="Delimitador gráfico"/>
    <w:basedOn w:val="Normal"/>
    <w:uiPriority w:val="7"/>
    <w:qFormat/>
    <w:rsid w:val="00A81248"/>
    <w:rPr>
      <w:sz w:val="10"/>
    </w:rPr>
  </w:style>
  <w:style w:type="character" w:customStyle="1" w:styleId="Ttulo3Car">
    <w:name w:val="Título 3 Car"/>
    <w:basedOn w:val="Fuentedeprrafopredeter"/>
    <w:link w:val="Ttulo3"/>
    <w:uiPriority w:val="2"/>
    <w:rsid w:val="00C66528"/>
    <w:rPr>
      <w:rFonts w:asciiTheme="majorHAnsi" w:eastAsiaTheme="majorEastAsia" w:hAnsiTheme="majorHAnsi" w:cstheme="majorBidi"/>
      <w:b/>
      <w:color w:val="123869" w:themeColor="accent1"/>
      <w:sz w:val="36"/>
    </w:rPr>
  </w:style>
  <w:style w:type="character" w:customStyle="1" w:styleId="Ttulo4Car">
    <w:name w:val="Título 4 Car"/>
    <w:basedOn w:val="Fuentedeprrafopredeter"/>
    <w:link w:val="Ttulo4"/>
    <w:uiPriority w:val="3"/>
    <w:rsid w:val="0000352C"/>
    <w:rPr>
      <w:rFonts w:eastAsiaTheme="majorEastAsia" w:cstheme="majorBidi"/>
      <w:i/>
      <w:iCs/>
      <w:color w:val="000000" w:themeColor="text1"/>
      <w:sz w:val="30"/>
    </w:rPr>
  </w:style>
  <w:style w:type="paragraph" w:customStyle="1" w:styleId="Texto">
    <w:name w:val="Texto"/>
    <w:basedOn w:val="Ttulo2"/>
    <w:next w:val="Normal"/>
    <w:uiPriority w:val="5"/>
    <w:qFormat/>
    <w:rsid w:val="00707E89"/>
    <w:rPr>
      <w:sz w:val="48"/>
    </w:rPr>
  </w:style>
  <w:style w:type="paragraph" w:styleId="Encabezado">
    <w:name w:val="header"/>
    <w:basedOn w:val="Normal"/>
    <w:link w:val="EncabezadoCar"/>
    <w:uiPriority w:val="99"/>
    <w:rsid w:val="00C66528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66528"/>
  </w:style>
  <w:style w:type="paragraph" w:styleId="Piedepgina">
    <w:name w:val="footer"/>
    <w:basedOn w:val="Normal"/>
    <w:link w:val="PiedepginaCar"/>
    <w:uiPriority w:val="99"/>
    <w:rsid w:val="00FC49AE"/>
    <w:pPr>
      <w:tabs>
        <w:tab w:val="center" w:pos="4680"/>
        <w:tab w:val="right" w:pos="9360"/>
      </w:tabs>
    </w:pPr>
    <w:rPr>
      <w:b/>
      <w:color w:val="A6A6A6" w:themeColor="background1" w:themeShade="A6"/>
      <w:sz w:val="20"/>
    </w:rPr>
  </w:style>
  <w:style w:type="character" w:customStyle="1" w:styleId="PiedepginaCar">
    <w:name w:val="Pie de página Car"/>
    <w:basedOn w:val="Fuentedeprrafopredeter"/>
    <w:link w:val="Piedepgina"/>
    <w:uiPriority w:val="99"/>
    <w:rsid w:val="00FC49AE"/>
    <w:rPr>
      <w:rFonts w:asciiTheme="majorHAnsi" w:hAnsiTheme="majorHAnsi"/>
      <w:b/>
      <w:color w:val="A6A6A6" w:themeColor="background1" w:themeShade="A6"/>
      <w:sz w:val="20"/>
    </w:rPr>
  </w:style>
  <w:style w:type="character" w:styleId="Nmerodepgina">
    <w:name w:val="page number"/>
    <w:basedOn w:val="Fuentedeprrafopredeter"/>
    <w:uiPriority w:val="99"/>
    <w:semiHidden/>
    <w:rsid w:val="001205A1"/>
  </w:style>
  <w:style w:type="character" w:customStyle="1" w:styleId="Ttulo5Car">
    <w:name w:val="Título 5 Car"/>
    <w:basedOn w:val="Fuentedeprrafopredeter"/>
    <w:link w:val="Ttulo5"/>
    <w:uiPriority w:val="4"/>
    <w:rsid w:val="00340D9A"/>
    <w:rPr>
      <w:rFonts w:asciiTheme="majorHAnsi" w:eastAsiaTheme="majorEastAsia" w:hAnsiTheme="majorHAnsi" w:cstheme="majorBidi"/>
      <w:b/>
      <w:color w:val="123869" w:themeColor="accent1"/>
      <w:sz w:val="66"/>
    </w:rPr>
  </w:style>
  <w:style w:type="character" w:styleId="Textodelmarcadordeposicin">
    <w:name w:val="Placeholder Text"/>
    <w:basedOn w:val="Fuentedeprrafopredeter"/>
    <w:uiPriority w:val="99"/>
    <w:semiHidden/>
    <w:rsid w:val="00C66528"/>
    <w:rPr>
      <w:color w:val="808080"/>
    </w:rPr>
  </w:style>
  <w:style w:type="character" w:styleId="nfasis">
    <w:name w:val="Emphasis"/>
    <w:basedOn w:val="Fuentedeprrafopredeter"/>
    <w:uiPriority w:val="20"/>
    <w:qFormat/>
    <w:rsid w:val="00FC49AE"/>
    <w:rPr>
      <w:i w:val="0"/>
      <w:iCs/>
      <w:color w:val="00C1C7" w:themeColor="accent2"/>
    </w:rPr>
  </w:style>
  <w:style w:type="paragraph" w:styleId="Cita">
    <w:name w:val="Quote"/>
    <w:basedOn w:val="Normal"/>
    <w:next w:val="Normal"/>
    <w:link w:val="CitaCar"/>
    <w:uiPriority w:val="29"/>
    <w:qFormat/>
    <w:rsid w:val="00340D9A"/>
    <w:pPr>
      <w:spacing w:line="192" w:lineRule="auto"/>
      <w:jc w:val="center"/>
    </w:pPr>
    <w:rPr>
      <w:iCs/>
      <w:color w:val="123869" w:themeColor="accent1"/>
      <w:sz w:val="66"/>
    </w:rPr>
  </w:style>
  <w:style w:type="character" w:customStyle="1" w:styleId="CitaCar">
    <w:name w:val="Cita Car"/>
    <w:basedOn w:val="Fuentedeprrafopredeter"/>
    <w:link w:val="Cita"/>
    <w:uiPriority w:val="29"/>
    <w:rsid w:val="00340D9A"/>
    <w:rPr>
      <w:rFonts w:asciiTheme="majorHAnsi" w:hAnsiTheme="majorHAnsi"/>
      <w:iCs/>
      <w:color w:val="123869" w:themeColor="accent1"/>
      <w:sz w:val="66"/>
    </w:rPr>
  </w:style>
  <w:style w:type="paragraph" w:styleId="TtuloTDC">
    <w:name w:val="TOC Heading"/>
    <w:basedOn w:val="Ttulo1"/>
    <w:next w:val="Normal"/>
    <w:uiPriority w:val="39"/>
    <w:unhideWhenUsed/>
    <w:qFormat/>
    <w:rsid w:val="00707E89"/>
    <w:pPr>
      <w:spacing w:line="259" w:lineRule="auto"/>
      <w:outlineLvl w:val="9"/>
    </w:pPr>
    <w:rPr>
      <w:b w:val="0"/>
      <w:noProof w:val="0"/>
      <w:color w:val="0D294E" w:themeColor="accent1" w:themeShade="BF"/>
      <w:sz w:val="32"/>
      <w:lang w:eastAsia="es-ES"/>
    </w:rPr>
  </w:style>
  <w:style w:type="paragraph" w:styleId="ndice1">
    <w:name w:val="index 1"/>
    <w:basedOn w:val="Normal"/>
    <w:next w:val="Normal"/>
    <w:autoRedefine/>
    <w:uiPriority w:val="99"/>
    <w:semiHidden/>
    <w:rsid w:val="00707E89"/>
    <w:pPr>
      <w:ind w:left="480" w:hanging="480"/>
    </w:pPr>
  </w:style>
  <w:style w:type="paragraph" w:styleId="TDC2">
    <w:name w:val="toc 2"/>
    <w:basedOn w:val="Normal"/>
    <w:next w:val="Normal"/>
    <w:autoRedefine/>
    <w:uiPriority w:val="39"/>
    <w:rsid w:val="00707E89"/>
    <w:pPr>
      <w:spacing w:after="100"/>
      <w:ind w:left="480"/>
    </w:pPr>
  </w:style>
  <w:style w:type="character" w:styleId="Hipervnculo">
    <w:name w:val="Hyperlink"/>
    <w:basedOn w:val="Fuentedeprrafopredeter"/>
    <w:uiPriority w:val="99"/>
    <w:unhideWhenUsed/>
    <w:rsid w:val="00707E89"/>
    <w:rPr>
      <w:color w:val="0000FF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rsid w:val="00707E89"/>
    <w:pPr>
      <w:spacing w:after="100"/>
    </w:pPr>
  </w:style>
  <w:style w:type="paragraph" w:styleId="Prrafodelista">
    <w:name w:val="List Paragraph"/>
    <w:basedOn w:val="Normal"/>
    <w:uiPriority w:val="34"/>
    <w:semiHidden/>
    <w:qFormat/>
    <w:rsid w:val="00F41D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rmorama\AppData\Roaming\Microsoft\Plantillas\Informe%20del%20estudiante%20de%20Jazz.dotx" TargetMode="External"/></Relationships>
</file>

<file path=word/theme/theme1.xml><?xml version="1.0" encoding="utf-8"?>
<a:theme xmlns:a="http://schemas.openxmlformats.org/drawingml/2006/main" name="CSR">
  <a:themeElements>
    <a:clrScheme name="CSR 1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123869"/>
      </a:accent1>
      <a:accent2>
        <a:srgbClr val="00C1C7"/>
      </a:accent2>
      <a:accent3>
        <a:srgbClr val="EDF0F4"/>
      </a:accent3>
      <a:accent4>
        <a:srgbClr val="ECFBFB"/>
      </a:accent4>
      <a:accent5>
        <a:srgbClr val="DBE8ED"/>
      </a:accent5>
      <a:accent6>
        <a:srgbClr val="F2F2F2"/>
      </a:accent6>
      <a:hlink>
        <a:srgbClr val="0000FF"/>
      </a:hlink>
      <a:folHlink>
        <a:srgbClr val="FF00FF"/>
      </a:folHlink>
    </a:clrScheme>
    <a:fontScheme name="ArialBlack Georgia">
      <a:majorFont>
        <a:latin typeface="Arial Black"/>
        <a:ea typeface=""/>
        <a:cs typeface=""/>
      </a:majorFont>
      <a:minorFont>
        <a:latin typeface="Georgia"/>
        <a:ea typeface=""/>
        <a:cs typeface="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CSR" id="{37F35FE8-81C2-834E-B0F5-A2BA747F975B}" vid="{780CE211-85CD-264E-8CB1-DEA4BD2090A5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507D20CB-E94B-44E8-97C3-44BC9C1AF3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ECB8B14-C3B4-4EB9-9696-6E0F4FFBD55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F425F07-5221-4468-81DD-0F0C28E7FD9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7798B56-5215-4AD8-847F-8A1F1C10FD6F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Informe del estudiante de Jazz.dotx</Template>
  <TotalTime>0</TotalTime>
  <Pages>5</Pages>
  <Words>238</Words>
  <Characters>1311</Characters>
  <Application>Microsoft Office Word</Application>
  <DocSecurity>0</DocSecurity>
  <Lines>10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2024-01-09T17:38:00Z</dcterms:created>
  <dcterms:modified xsi:type="dcterms:W3CDTF">2024-01-18T18:49:00Z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