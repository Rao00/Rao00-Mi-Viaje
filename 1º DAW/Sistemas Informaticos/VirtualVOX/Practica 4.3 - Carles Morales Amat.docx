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6" w:tblpY="-220"/>
        <w:tblW w:w="0" w:type="auto"/>
        <w:tblLook w:val="04A0" w:firstRow="1" w:lastRow="0" w:firstColumn="1" w:lastColumn="0" w:noHBand="0" w:noVBand="1"/>
      </w:tblPr>
      <w:tblGrid>
        <w:gridCol w:w="6158"/>
      </w:tblGrid>
      <w:tr w:rsidR="00966D31" w14:paraId="71C3A921" w14:textId="77777777" w:rsidTr="00252237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7FA4D671" w14:textId="70CAAB09" w:rsidR="00966D31" w:rsidRPr="00707E89" w:rsidRDefault="0027468F" w:rsidP="00252237">
            <w:pPr>
              <w:pStyle w:val="Ttulo1"/>
            </w:pPr>
            <w:bookmarkStart w:id="0" w:name="_Toc158402304"/>
            <w:r>
              <w:t>Practica 4.3</w:t>
            </w:r>
            <w:bookmarkEnd w:id="0"/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id w:val="144627150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  <w:lang w:eastAsia="en-US"/>
        </w:rPr>
      </w:sdtEndPr>
      <w:sdtContent>
        <w:p w14:paraId="522AD8B5" w14:textId="7A911688" w:rsidR="00454055" w:rsidRDefault="00454055">
          <w:pPr>
            <w:pStyle w:val="TtuloTDC"/>
          </w:pPr>
          <w:r>
            <w:t>Tabla de contenido</w:t>
          </w:r>
        </w:p>
        <w:p w14:paraId="70E59F7D" w14:textId="5DB959F2" w:rsidR="00454055" w:rsidRDefault="004540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02304" w:history="1">
            <w:r w:rsidRPr="00455C24">
              <w:rPr>
                <w:rStyle w:val="Hipervnculo"/>
              </w:rPr>
              <w:t>Practica 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42471CD" w14:textId="0AD63286" w:rsidR="00454055" w:rsidRDefault="0045405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402305" w:history="1">
            <w:r w:rsidRPr="00455C24">
              <w:rPr>
                <w:rStyle w:val="Hipervnculo"/>
              </w:rPr>
              <w:t>Creando un usuario estandar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2E94D2" w14:textId="237064CA" w:rsidR="00454055" w:rsidRDefault="0045405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402306" w:history="1">
            <w:r w:rsidRPr="00455C24">
              <w:rPr>
                <w:rStyle w:val="Hipervnculo"/>
              </w:rPr>
              <w:t>Diferencias entre usuario estandar y administrador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_Toc158402306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1023D8" w14:textId="12575512" w:rsidR="00454055" w:rsidRDefault="0045405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402307" w:history="1">
            <w:r w:rsidRPr="00455C24">
              <w:rPr>
                <w:rStyle w:val="Hipervnculo"/>
              </w:rPr>
              <w:t>Entornos graficos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_Toc158402307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3BCA24" w14:textId="6CC86F3B" w:rsidR="00454055" w:rsidRDefault="0045405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402308" w:history="1">
            <w:r w:rsidRPr="00455C24">
              <w:rPr>
                <w:rStyle w:val="Hipervnculo"/>
              </w:rPr>
              <w:t>Diferentes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C86BE6" w14:textId="4DC6BB84" w:rsidR="00454055" w:rsidRDefault="00454055">
          <w:r>
            <w:rPr>
              <w:b/>
              <w:bCs/>
            </w:rP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647C1D1A" w:rsidR="00966D31" w:rsidRPr="001739BC" w:rsidRDefault="0027468F" w:rsidP="001739BC">
      <w:pPr>
        <w:pStyle w:val="Ttulo3"/>
      </w:pPr>
      <w:bookmarkStart w:id="1" w:name="_Toc158402305"/>
      <w:r>
        <w:t>Creando un usuario estandar</w:t>
      </w:r>
      <w:bookmarkEnd w:id="1"/>
    </w:p>
    <w:p w14:paraId="3D675FF0" w14:textId="3170CC31" w:rsidR="00707E89" w:rsidRDefault="00707E89" w:rsidP="004309A0"/>
    <w:p w14:paraId="4F563EBA" w14:textId="4674306B" w:rsidR="004309A0" w:rsidRDefault="00747B62" w:rsidP="004309A0">
      <w:r>
        <w:t>Windows:</w:t>
      </w:r>
    </w:p>
    <w:p w14:paraId="7272588D" w14:textId="27BC17B4" w:rsidR="00747B62" w:rsidRDefault="00747B62" w:rsidP="004309A0"/>
    <w:p w14:paraId="75E61F3E" w14:textId="7770CDED" w:rsidR="00747B62" w:rsidRDefault="00313C91" w:rsidP="004309A0">
      <w:r>
        <w:t>Abrimos el administrador de equipos y entramos en la siguiente ruta:</w:t>
      </w:r>
    </w:p>
    <w:p w14:paraId="3D98F702" w14:textId="13A18375" w:rsidR="00313C91" w:rsidRDefault="00313C91" w:rsidP="004309A0">
      <w:r>
        <w:t>Herramientas del Sistema – Usuarios y grupos locales – Usuarios</w:t>
      </w:r>
    </w:p>
    <w:p w14:paraId="491B7E87" w14:textId="363CE1BE" w:rsidR="00313C91" w:rsidRDefault="00313C91" w:rsidP="004309A0"/>
    <w:p w14:paraId="58ACFF61" w14:textId="27E794CA" w:rsidR="00313C91" w:rsidRDefault="00313C91" w:rsidP="004309A0">
      <w:r w:rsidRPr="00313C91">
        <w:drawing>
          <wp:inline distT="0" distB="0" distL="0" distR="0" wp14:anchorId="02D4C30F" wp14:editId="2B48EE38">
            <wp:extent cx="5759450" cy="2122805"/>
            <wp:effectExtent l="0" t="0" r="0" b="0"/>
            <wp:docPr id="4480065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655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D6EE" w14:textId="17996897" w:rsidR="00313C91" w:rsidRDefault="00313C91" w:rsidP="004309A0"/>
    <w:p w14:paraId="734E33B5" w14:textId="2AA2EC4C" w:rsidR="00313C91" w:rsidRDefault="00313C91" w:rsidP="004309A0">
      <w:r>
        <w:t>Ahora hacemos click derecho y le damos a agregar usuario</w:t>
      </w:r>
    </w:p>
    <w:p w14:paraId="474FEEF5" w14:textId="77777777" w:rsidR="00313C91" w:rsidRDefault="00313C91" w:rsidP="004309A0"/>
    <w:p w14:paraId="3DD6ED47" w14:textId="608F148E" w:rsidR="00313C91" w:rsidRDefault="00313C91" w:rsidP="00313C91">
      <w:pPr>
        <w:jc w:val="center"/>
      </w:pPr>
      <w:r w:rsidRPr="00313C91">
        <w:drawing>
          <wp:inline distT="0" distB="0" distL="0" distR="0" wp14:anchorId="7491C83D" wp14:editId="5E4F7E08">
            <wp:extent cx="2307559" cy="2143125"/>
            <wp:effectExtent l="0" t="0" r="0" b="0"/>
            <wp:docPr id="259063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63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5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679" w14:textId="65AC1675" w:rsidR="00313C91" w:rsidRDefault="00313C91" w:rsidP="00313C91">
      <w:pPr>
        <w:jc w:val="center"/>
      </w:pPr>
    </w:p>
    <w:p w14:paraId="15E672EE" w14:textId="24DC37A7" w:rsidR="00313C91" w:rsidRDefault="00F4776E" w:rsidP="00313C91">
      <w:r>
        <w:t>Realizamos un cambio de cuenta sencillo para comprobar que el otro usuario no ha cerrado sesion y que evidentemente tenemos mas de 1 usuario en el equipo</w:t>
      </w:r>
    </w:p>
    <w:p w14:paraId="2F4FD5AA" w14:textId="24C4A5FD" w:rsidR="00735648" w:rsidRDefault="00735648" w:rsidP="00313C91"/>
    <w:p w14:paraId="27209C79" w14:textId="291FA553" w:rsidR="00735648" w:rsidRDefault="00735648" w:rsidP="00313C91"/>
    <w:p w14:paraId="3E16330D" w14:textId="1F783411" w:rsidR="00735648" w:rsidRDefault="00735648" w:rsidP="00313C91"/>
    <w:p w14:paraId="61723E19" w14:textId="76C541AF" w:rsidR="00735648" w:rsidRDefault="00735648" w:rsidP="00313C91"/>
    <w:p w14:paraId="0875D967" w14:textId="2C21FD97" w:rsidR="00735648" w:rsidRDefault="00735648" w:rsidP="00313C91"/>
    <w:p w14:paraId="2F0A5409" w14:textId="31ACC3B3" w:rsidR="00735648" w:rsidRDefault="00735648" w:rsidP="00313C91"/>
    <w:p w14:paraId="4BDC7CE6" w14:textId="1A042854" w:rsidR="00735648" w:rsidRDefault="00735648" w:rsidP="00313C91">
      <w:r>
        <w:t>Ubuntu:</w:t>
      </w:r>
    </w:p>
    <w:p w14:paraId="2C8BCE79" w14:textId="0A7CB507" w:rsidR="00735648" w:rsidRDefault="00735648" w:rsidP="00313C91"/>
    <w:p w14:paraId="6D398271" w14:textId="77777777" w:rsidR="00735648" w:rsidRDefault="00735648" w:rsidP="00313C91"/>
    <w:p w14:paraId="4F308BE5" w14:textId="14739D25" w:rsidR="00735648" w:rsidRDefault="00735648" w:rsidP="00313C91"/>
    <w:p w14:paraId="32605CD3" w14:textId="35D5CFF6" w:rsidR="00735648" w:rsidRDefault="00735648" w:rsidP="00313C91"/>
    <w:p w14:paraId="6697EAE1" w14:textId="0337EF92" w:rsidR="00735648" w:rsidRDefault="00735648" w:rsidP="00735648">
      <w:pPr>
        <w:pStyle w:val="Ttulo3"/>
      </w:pPr>
      <w:bookmarkStart w:id="2" w:name="_Toc158402306"/>
      <w:r>
        <w:t>Diferencias entre usuario estandar y administrador</w:t>
      </w:r>
      <w:bookmarkEnd w:id="2"/>
    </w:p>
    <w:p w14:paraId="6E0A0B85" w14:textId="77777777" w:rsidR="00735648" w:rsidRDefault="00735648" w:rsidP="00735648"/>
    <w:p w14:paraId="5AC3C339" w14:textId="5CE6FC4F" w:rsidR="00735648" w:rsidRDefault="00735648" w:rsidP="00735648">
      <w:r w:rsidRPr="00735648">
        <w:t xml:space="preserve">Un usuario estándar tiene privilegios limitados en un sistema informático, lo que impide realizar cambios significativos en la configuración o instalar software. Este nivel de acceso protege la estabilidad y seguridad del sistema, ya que el usuario no puede realizar acciones que afecten a otros usuarios o al funcionamiento global. </w:t>
      </w:r>
    </w:p>
    <w:p w14:paraId="246A5CD6" w14:textId="77777777" w:rsidR="00735648" w:rsidRDefault="00735648" w:rsidP="00735648"/>
    <w:p w14:paraId="59E17736" w14:textId="5D89CDEB" w:rsidR="00B56C9B" w:rsidRDefault="00735648" w:rsidP="00735648">
      <w:r>
        <w:t>U</w:t>
      </w:r>
      <w:r w:rsidRPr="00735648">
        <w:t>n administrador tiene acceso completo y puede realizar cambios críticos en la configuración del sistema, instalar o desinstalar software, y gestionar usuarios. Esta distinción ayuda a prevenir modificaciones no autorizadas y garantiza que solo usuarios de confianza realicen tareas administrativas que podrían afectar al sistema.</w:t>
      </w:r>
    </w:p>
    <w:p w14:paraId="0AAD97B3" w14:textId="77777777" w:rsidR="00B56C9B" w:rsidRDefault="00B56C9B">
      <w:r>
        <w:br w:type="page"/>
      </w:r>
    </w:p>
    <w:p w14:paraId="3437D8ED" w14:textId="34DB603E" w:rsidR="00735648" w:rsidRDefault="00B56C9B" w:rsidP="00B56C9B">
      <w:pPr>
        <w:pStyle w:val="Ttulo3"/>
      </w:pPr>
      <w:bookmarkStart w:id="3" w:name="_Toc158402307"/>
      <w:r>
        <w:lastRenderedPageBreak/>
        <w:t>Entornos graficos</w:t>
      </w:r>
      <w:bookmarkEnd w:id="3"/>
    </w:p>
    <w:p w14:paraId="5F0807CF" w14:textId="52206F82" w:rsidR="00B56C9B" w:rsidRDefault="00B56C9B" w:rsidP="00B56C9B"/>
    <w:p w14:paraId="4162A9DD" w14:textId="730B0F5C" w:rsidR="00B56C9B" w:rsidRDefault="00B56C9B" w:rsidP="00B56C9B">
      <w:r>
        <w:t>Ubuntu:</w:t>
      </w:r>
    </w:p>
    <w:p w14:paraId="71F436E2" w14:textId="77777777" w:rsidR="007750D2" w:rsidRDefault="007750D2" w:rsidP="00B56C9B"/>
    <w:p w14:paraId="5197624F" w14:textId="011EF7AB" w:rsidR="00B56C9B" w:rsidRDefault="00E030DA" w:rsidP="00B56C9B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F7F96" wp14:editId="3358B43A">
                <wp:simplePos x="0" y="0"/>
                <wp:positionH relativeFrom="column">
                  <wp:posOffset>4564024</wp:posOffset>
                </wp:positionH>
                <wp:positionV relativeFrom="paragraph">
                  <wp:posOffset>208966</wp:posOffset>
                </wp:positionV>
                <wp:extent cx="402336" cy="95097"/>
                <wp:effectExtent l="0" t="0" r="17145" b="19685"/>
                <wp:wrapNone/>
                <wp:docPr id="13337329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9509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A369" id="Rectángulo 1" o:spid="_x0000_s1026" style="position:absolute;margin-left:359.35pt;margin-top:16.45pt;width:31.7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B56C9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AF60" wp14:editId="6D06F713">
                <wp:simplePos x="0" y="0"/>
                <wp:positionH relativeFrom="column">
                  <wp:posOffset>2476500</wp:posOffset>
                </wp:positionH>
                <wp:positionV relativeFrom="paragraph">
                  <wp:posOffset>209550</wp:posOffset>
                </wp:positionV>
                <wp:extent cx="1072515" cy="104775"/>
                <wp:effectExtent l="0" t="0" r="13335" b="28575"/>
                <wp:wrapNone/>
                <wp:docPr id="6286340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10477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DEA7" id="Rectángulo 1" o:spid="_x0000_s1026" style="position:absolute;margin-left:195pt;margin-top:16.5pt;width:84.4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B56C9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D99C6" wp14:editId="3F418438">
                <wp:simplePos x="0" y="0"/>
                <wp:positionH relativeFrom="column">
                  <wp:posOffset>2310511</wp:posOffset>
                </wp:positionH>
                <wp:positionV relativeFrom="paragraph">
                  <wp:posOffset>106223</wp:posOffset>
                </wp:positionV>
                <wp:extent cx="321869" cy="294386"/>
                <wp:effectExtent l="0" t="0" r="0" b="0"/>
                <wp:wrapNone/>
                <wp:docPr id="108723817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94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5584D" w14:textId="692EA1DE" w:rsidR="00B56C9B" w:rsidRPr="00B56C9B" w:rsidRDefault="00B56C9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56C9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D99C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81.95pt;margin-top:8.35pt;width:25.35pt;height:2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" filled="f" stroked="f" strokeweight="1pt">
                <v:stroke miterlimit="4"/>
                <v:textbox inset="4pt,4pt,4pt,4pt">
                  <w:txbxContent>
                    <w:p w14:paraId="06A5584D" w14:textId="692EA1DE" w:rsidR="00B56C9B" w:rsidRPr="00B56C9B" w:rsidRDefault="00B56C9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56C9B"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1A85CB1" w14:textId="238B7379" w:rsidR="00B56C9B" w:rsidRDefault="00E030DA" w:rsidP="00B56C9B">
      <w:pPr>
        <w:jc w:val="center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310C0" wp14:editId="58646928">
                <wp:simplePos x="0" y="0"/>
                <wp:positionH relativeFrom="column">
                  <wp:posOffset>811326</wp:posOffset>
                </wp:positionH>
                <wp:positionV relativeFrom="paragraph">
                  <wp:posOffset>2240101</wp:posOffset>
                </wp:positionV>
                <wp:extent cx="175565" cy="167945"/>
                <wp:effectExtent l="0" t="0" r="15240" b="22860"/>
                <wp:wrapNone/>
                <wp:docPr id="1239516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5565" cy="16794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18E15" id="Rectángulo 1" o:spid="_x0000_s1026" style="position:absolute;margin-left:63.9pt;margin-top:176.4pt;width:13.8pt;height:13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" filled="f" strokecolor="red" strokeweight="2pt">
                <v:stroke miterlimit="4"/>
                <v:textbox inset="3pt,3pt,3pt,3p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29DDF" wp14:editId="1F2306BD">
                <wp:simplePos x="0" y="0"/>
                <wp:positionH relativeFrom="column">
                  <wp:posOffset>4673422</wp:posOffset>
                </wp:positionH>
                <wp:positionV relativeFrom="paragraph">
                  <wp:posOffset>8610</wp:posOffset>
                </wp:positionV>
                <wp:extent cx="520670" cy="301320"/>
                <wp:effectExtent l="0" t="0" r="0" b="0"/>
                <wp:wrapNone/>
                <wp:docPr id="113606226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70" cy="301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76DC672" w14:textId="669230FE" w:rsidR="00E030DA" w:rsidRPr="00B56C9B" w:rsidRDefault="00E030DA" w:rsidP="00E030D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9DDF" id="_x0000_s1027" type="#_x0000_t202" style="position:absolute;left:0;text-align:left;margin-left:368pt;margin-top:.7pt;width:41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" filled="f" stroked="f" strokeweight="1pt">
                <v:stroke miterlimit="4"/>
                <v:textbox inset="4pt,4pt,4pt,4pt">
                  <w:txbxContent>
                    <w:p w14:paraId="276DC672" w14:textId="669230FE" w:rsidR="00E030DA" w:rsidRPr="00B56C9B" w:rsidRDefault="00E030DA" w:rsidP="00E030D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A71CD" wp14:editId="1DC64705">
                <wp:simplePos x="0" y="0"/>
                <wp:positionH relativeFrom="column">
                  <wp:posOffset>995045</wp:posOffset>
                </wp:positionH>
                <wp:positionV relativeFrom="paragraph">
                  <wp:posOffset>2166925</wp:posOffset>
                </wp:positionV>
                <wp:extent cx="321310" cy="294005"/>
                <wp:effectExtent l="0" t="0" r="0" b="0"/>
                <wp:wrapNone/>
                <wp:docPr id="78337376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4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162AC5" w14:textId="7D03EFD9" w:rsidR="00E030DA" w:rsidRPr="00B56C9B" w:rsidRDefault="00E030DA" w:rsidP="00E030D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71CD" id="_x0000_s1028" type="#_x0000_t202" style="position:absolute;left:0;text-align:left;margin-left:78.35pt;margin-top:170.6pt;width:25.3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" filled="f" stroked="f" strokeweight="1pt">
                <v:stroke miterlimit="4"/>
                <v:textbox inset="4pt,4pt,4pt,4pt">
                  <w:txbxContent>
                    <w:p w14:paraId="22162AC5" w14:textId="7D03EFD9" w:rsidR="00E030DA" w:rsidRPr="00B56C9B" w:rsidRDefault="00E030DA" w:rsidP="00E030D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F2E41" wp14:editId="5A9F53CC">
                <wp:simplePos x="0" y="0"/>
                <wp:positionH relativeFrom="column">
                  <wp:posOffset>804444</wp:posOffset>
                </wp:positionH>
                <wp:positionV relativeFrom="paragraph">
                  <wp:posOffset>830529</wp:posOffset>
                </wp:positionV>
                <wp:extent cx="321310" cy="294005"/>
                <wp:effectExtent l="0" t="0" r="0" b="0"/>
                <wp:wrapNone/>
                <wp:docPr id="5253771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4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B34CEFC" w14:textId="4BC2BFDA" w:rsidR="00E030DA" w:rsidRPr="00B56C9B" w:rsidRDefault="00E030DA" w:rsidP="00E030D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2E41" id="_x0000_s1029" type="#_x0000_t202" style="position:absolute;left:0;text-align:left;margin-left:63.35pt;margin-top:65.4pt;width:25.3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" filled="f" stroked="f" strokeweight="1pt">
                <v:stroke miterlimit="4"/>
                <v:textbox inset="4pt,4pt,4pt,4pt">
                  <w:txbxContent>
                    <w:p w14:paraId="6B34CEFC" w14:textId="4BC2BFDA" w:rsidR="00E030DA" w:rsidRPr="00B56C9B" w:rsidRDefault="00E030DA" w:rsidP="00E030D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76879" wp14:editId="2D5E8FCE">
                <wp:simplePos x="0" y="0"/>
                <wp:positionH relativeFrom="column">
                  <wp:posOffset>774750</wp:posOffset>
                </wp:positionH>
                <wp:positionV relativeFrom="paragraph">
                  <wp:posOffset>89434</wp:posOffset>
                </wp:positionV>
                <wp:extent cx="248717" cy="804672"/>
                <wp:effectExtent l="0" t="0" r="18415" b="14605"/>
                <wp:wrapNone/>
                <wp:docPr id="12609542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804672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679C" id="Rectángulo 1" o:spid="_x0000_s1026" style="position:absolute;margin-left:61pt;margin-top:7.05pt;width:19.6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B56C9B" w:rsidRPr="00B56C9B">
        <w:drawing>
          <wp:inline distT="0" distB="0" distL="0" distR="0" wp14:anchorId="00C9312E" wp14:editId="1FBF8B62">
            <wp:extent cx="4152900" cy="2418938"/>
            <wp:effectExtent l="0" t="0" r="0" b="635"/>
            <wp:docPr id="43020810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08101" name="Imagen 1" descr="Imagen que contiene 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139" cy="24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2A4" w14:textId="5944375A" w:rsidR="00B56C9B" w:rsidRDefault="00B56C9B" w:rsidP="00B56C9B">
      <w:pPr>
        <w:jc w:val="center"/>
      </w:pPr>
    </w:p>
    <w:p w14:paraId="5EAA97E6" w14:textId="77777777" w:rsidR="007750D2" w:rsidRDefault="007750D2" w:rsidP="00B56C9B">
      <w:pPr>
        <w:jc w:val="center"/>
      </w:pPr>
    </w:p>
    <w:p w14:paraId="3ED0F90D" w14:textId="0CE21A03" w:rsidR="00B56C9B" w:rsidRDefault="00B56C9B" w:rsidP="001D522F">
      <w:pPr>
        <w:pStyle w:val="Prrafodelista"/>
        <w:numPr>
          <w:ilvl w:val="0"/>
          <w:numId w:val="2"/>
        </w:numPr>
      </w:pPr>
      <w:r>
        <w:t>Hora y fecha</w:t>
      </w:r>
    </w:p>
    <w:p w14:paraId="76532072" w14:textId="69FA0A47" w:rsidR="00E030DA" w:rsidRDefault="00E030DA" w:rsidP="001D522F">
      <w:pPr>
        <w:pStyle w:val="Prrafodelista"/>
        <w:numPr>
          <w:ilvl w:val="0"/>
          <w:numId w:val="2"/>
        </w:numPr>
      </w:pPr>
      <w:r>
        <w:t>Accesos directos</w:t>
      </w:r>
    </w:p>
    <w:p w14:paraId="54A8B7FF" w14:textId="5053AE0C" w:rsidR="00E030DA" w:rsidRDefault="00E030DA" w:rsidP="00E030DA">
      <w:pPr>
        <w:pStyle w:val="Prrafodelista"/>
        <w:numPr>
          <w:ilvl w:val="1"/>
          <w:numId w:val="2"/>
        </w:numPr>
      </w:pPr>
      <w:r>
        <w:t>Aquí podras añadir aplicaciones para un rapido y directo acceso</w:t>
      </w:r>
    </w:p>
    <w:p w14:paraId="0051B22B" w14:textId="620FD24C" w:rsidR="00E030DA" w:rsidRDefault="00E030DA" w:rsidP="001D522F">
      <w:pPr>
        <w:pStyle w:val="Prrafodelista"/>
        <w:numPr>
          <w:ilvl w:val="0"/>
          <w:numId w:val="2"/>
        </w:numPr>
      </w:pPr>
      <w:r>
        <w:t>Mas aplicaciones</w:t>
      </w:r>
    </w:p>
    <w:p w14:paraId="14038940" w14:textId="4BD34E36" w:rsidR="00E030DA" w:rsidRDefault="00E030DA" w:rsidP="00E030DA">
      <w:pPr>
        <w:pStyle w:val="Prrafodelista"/>
        <w:numPr>
          <w:ilvl w:val="1"/>
          <w:numId w:val="2"/>
        </w:numPr>
      </w:pPr>
      <w:r>
        <w:t>Aquí aparecen todas las aplicaciones del equipo a las cuales podras acceder, tambien podras buscar una aplicación en especifico</w:t>
      </w:r>
    </w:p>
    <w:p w14:paraId="1A3301CC" w14:textId="519CDFA3" w:rsidR="00E030DA" w:rsidRDefault="00E030DA" w:rsidP="001D522F">
      <w:pPr>
        <w:pStyle w:val="Prrafodelista"/>
        <w:numPr>
          <w:ilvl w:val="0"/>
          <w:numId w:val="2"/>
        </w:numPr>
      </w:pPr>
      <w:r>
        <w:t>Utilidades</w:t>
      </w:r>
    </w:p>
    <w:p w14:paraId="6B848796" w14:textId="55EC9FE8" w:rsidR="00E030DA" w:rsidRDefault="00E030DA" w:rsidP="00E030DA">
      <w:pPr>
        <w:pStyle w:val="Prrafodelista"/>
        <w:numPr>
          <w:ilvl w:val="1"/>
          <w:numId w:val="2"/>
        </w:numPr>
      </w:pPr>
      <w:r>
        <w:t>Configuracion de red, de sonido y para poder apagar, reiniciar o suspender el equipo</w:t>
      </w:r>
    </w:p>
    <w:p w14:paraId="7CFAA1E3" w14:textId="7989F61D" w:rsidR="00E030DA" w:rsidRDefault="00E030DA" w:rsidP="00E030DA">
      <w:pPr>
        <w:pStyle w:val="Prrafodelista"/>
        <w:numPr>
          <w:ilvl w:val="1"/>
          <w:numId w:val="2"/>
        </w:numPr>
      </w:pPr>
      <w:r>
        <w:t>Desde las pestañas de configuracion de sonido y red podras acceder a una configuracion mas extensa dentro de la porpia aplicación de configuracion del sistema</w:t>
      </w:r>
    </w:p>
    <w:p w14:paraId="7DAFB9AA" w14:textId="6216B20C" w:rsidR="007750D2" w:rsidRDefault="007750D2">
      <w:r>
        <w:br w:type="page"/>
      </w:r>
    </w:p>
    <w:p w14:paraId="6EC10E47" w14:textId="1281C018" w:rsidR="007750D2" w:rsidRDefault="007750D2" w:rsidP="007750D2">
      <w:r>
        <w:lastRenderedPageBreak/>
        <w:t>Windows:</w:t>
      </w:r>
    </w:p>
    <w:p w14:paraId="55D4BF8F" w14:textId="795D3C8A" w:rsidR="007750D2" w:rsidRDefault="007750D2" w:rsidP="007750D2"/>
    <w:p w14:paraId="02CE5DB7" w14:textId="08E86150" w:rsidR="007750D2" w:rsidRDefault="003844A5" w:rsidP="007750D2"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347DA" wp14:editId="0BB277F5">
                <wp:simplePos x="0" y="0"/>
                <wp:positionH relativeFrom="column">
                  <wp:posOffset>3869174</wp:posOffset>
                </wp:positionH>
                <wp:positionV relativeFrom="paragraph">
                  <wp:posOffset>2308778</wp:posOffset>
                </wp:positionV>
                <wp:extent cx="520065" cy="300990"/>
                <wp:effectExtent l="0" t="0" r="0" b="0"/>
                <wp:wrapNone/>
                <wp:docPr id="4572719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00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3A4CF64" w14:textId="77777777" w:rsidR="000927E2" w:rsidRPr="00B56C9B" w:rsidRDefault="000927E2" w:rsidP="000927E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47DA" id="_x0000_s1030" type="#_x0000_t202" style="position:absolute;margin-left:304.65pt;margin-top:181.8pt;width:40.95pt;height:2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" filled="f" stroked="f" strokeweight="1pt">
                <v:stroke miterlimit="4"/>
                <v:textbox inset="4pt,4pt,4pt,4pt">
                  <w:txbxContent>
                    <w:p w14:paraId="53A4CF64" w14:textId="77777777" w:rsidR="000927E2" w:rsidRPr="00B56C9B" w:rsidRDefault="000927E2" w:rsidP="000927E2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EDF06" wp14:editId="1286FF92">
                <wp:simplePos x="0" y="0"/>
                <wp:positionH relativeFrom="column">
                  <wp:posOffset>1533500</wp:posOffset>
                </wp:positionH>
                <wp:positionV relativeFrom="paragraph">
                  <wp:posOffset>2323213</wp:posOffset>
                </wp:positionV>
                <wp:extent cx="321310" cy="294005"/>
                <wp:effectExtent l="0" t="0" r="0" b="0"/>
                <wp:wrapNone/>
                <wp:docPr id="161127134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4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4F841AE" w14:textId="77777777" w:rsidR="000927E2" w:rsidRPr="00B56C9B" w:rsidRDefault="000927E2" w:rsidP="000927E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56C9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DF06" id="_x0000_s1031" type="#_x0000_t202" style="position:absolute;margin-left:120.75pt;margin-top:182.95pt;width:25.3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" filled="f" stroked="f" strokeweight="1pt">
                <v:stroke miterlimit="4"/>
                <v:textbox inset="4pt,4pt,4pt,4pt">
                  <w:txbxContent>
                    <w:p w14:paraId="34F841AE" w14:textId="77777777" w:rsidR="000927E2" w:rsidRPr="00B56C9B" w:rsidRDefault="000927E2" w:rsidP="000927E2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56C9B"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54D3A" wp14:editId="510CBA80">
                <wp:simplePos x="0" y="0"/>
                <wp:positionH relativeFrom="column">
                  <wp:posOffset>3268691</wp:posOffset>
                </wp:positionH>
                <wp:positionV relativeFrom="paragraph">
                  <wp:posOffset>2544558</wp:posOffset>
                </wp:positionV>
                <wp:extent cx="1353229" cy="147873"/>
                <wp:effectExtent l="0" t="0" r="18415" b="24130"/>
                <wp:wrapNone/>
                <wp:docPr id="13635626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29" cy="14787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F661" id="Rectángulo 1" o:spid="_x0000_s1026" style="position:absolute;margin-left:257.4pt;margin-top:200.35pt;width:106.55pt;height:1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" filled="f" strokecolor="red" strokeweight="2pt">
                <v:stroke miterlimit="4"/>
                <v:textbox inset="3pt,3pt,3pt,3p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28674" wp14:editId="0809571C">
                <wp:simplePos x="0" y="0"/>
                <wp:positionH relativeFrom="column">
                  <wp:posOffset>1154707</wp:posOffset>
                </wp:positionH>
                <wp:positionV relativeFrom="paragraph">
                  <wp:posOffset>2549085</wp:posOffset>
                </wp:positionV>
                <wp:extent cx="841972" cy="147873"/>
                <wp:effectExtent l="0" t="0" r="15875" b="24130"/>
                <wp:wrapNone/>
                <wp:docPr id="20745336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14787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8E7E" id="Rectángulo 1" o:spid="_x0000_s1026" style="position:absolute;margin-left:90.9pt;margin-top:200.7pt;width:66.3pt;height:1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" filled="f" strokecolor="red" strokeweight="2pt">
                <v:stroke miterlimit="4"/>
                <v:textbox inset="3pt,3pt,3pt,3p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C3C4B" wp14:editId="634BBD8B">
                <wp:simplePos x="0" y="0"/>
                <wp:positionH relativeFrom="column">
                  <wp:posOffset>565961</wp:posOffset>
                </wp:positionH>
                <wp:positionV relativeFrom="paragraph">
                  <wp:posOffset>2329236</wp:posOffset>
                </wp:positionV>
                <wp:extent cx="321310" cy="294005"/>
                <wp:effectExtent l="0" t="0" r="0" b="0"/>
                <wp:wrapNone/>
                <wp:docPr id="160977059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4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BCD7778" w14:textId="77777777" w:rsidR="000927E2" w:rsidRPr="00B56C9B" w:rsidRDefault="000927E2" w:rsidP="000927E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C4B" id="_x0000_s1032" type="#_x0000_t202" style="position:absolute;margin-left:44.55pt;margin-top:183.4pt;width:25.3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" filled="f" stroked="f" strokeweight="1pt">
                <v:stroke miterlimit="4"/>
                <v:textbox inset="4pt,4pt,4pt,4pt">
                  <w:txbxContent>
                    <w:p w14:paraId="1BCD7778" w14:textId="77777777" w:rsidR="000927E2" w:rsidRPr="00B56C9B" w:rsidRDefault="000927E2" w:rsidP="000927E2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92B86" wp14:editId="7A8752D8">
                <wp:simplePos x="0" y="0"/>
                <wp:positionH relativeFrom="column">
                  <wp:posOffset>154299</wp:posOffset>
                </wp:positionH>
                <wp:positionV relativeFrom="paragraph">
                  <wp:posOffset>2549084</wp:posOffset>
                </wp:positionV>
                <wp:extent cx="995881" cy="147873"/>
                <wp:effectExtent l="0" t="0" r="13970" b="24130"/>
                <wp:wrapNone/>
                <wp:docPr id="20036773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1" cy="14787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AAEEE" id="Rectángulo 1" o:spid="_x0000_s1026" style="position:absolute;margin-left:12.15pt;margin-top:200.7pt;width:78.4pt;height:1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4BAE" wp14:editId="3A2EFF7A">
                <wp:simplePos x="0" y="0"/>
                <wp:positionH relativeFrom="margin">
                  <wp:posOffset>-9053</wp:posOffset>
                </wp:positionH>
                <wp:positionV relativeFrom="paragraph">
                  <wp:posOffset>2330450</wp:posOffset>
                </wp:positionV>
                <wp:extent cx="321310" cy="294005"/>
                <wp:effectExtent l="0" t="0" r="0" b="0"/>
                <wp:wrapNone/>
                <wp:docPr id="18691098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4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53BB17" w14:textId="77777777" w:rsidR="000927E2" w:rsidRPr="00B56C9B" w:rsidRDefault="000927E2" w:rsidP="000927E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4BAE" id="_x0000_s1033" type="#_x0000_t202" style="position:absolute;margin-left:-.7pt;margin-top:183.5pt;width:25.3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" filled="f" stroked="f" strokeweight="1pt">
                <v:stroke miterlimit="4"/>
                <v:textbox inset="4pt,4pt,4pt,4pt">
                  <w:txbxContent>
                    <w:p w14:paraId="5253BB17" w14:textId="77777777" w:rsidR="000927E2" w:rsidRPr="00B56C9B" w:rsidRDefault="000927E2" w:rsidP="000927E2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05FD9" wp14:editId="345A863C">
                <wp:simplePos x="0" y="0"/>
                <wp:positionH relativeFrom="margin">
                  <wp:align>left</wp:align>
                </wp:positionH>
                <wp:positionV relativeFrom="paragraph">
                  <wp:posOffset>2548632</wp:posOffset>
                </wp:positionV>
                <wp:extent cx="153909" cy="148407"/>
                <wp:effectExtent l="0" t="0" r="17780" b="23495"/>
                <wp:wrapNone/>
                <wp:docPr id="17386004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3909" cy="14840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A2D5" id="Rectángulo 1" o:spid="_x0000_s1026" style="position:absolute;margin-left:0;margin-top:200.7pt;width:12.1pt;height:11.7pt;flip:x 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" filled="f" strokecolor="red" strokeweight="2pt">
                <v:stroke miterlimit="4"/>
                <v:textbox inset="3pt,3pt,3pt,3pt"/>
                <w10:wrap anchorx="margin"/>
              </v:rect>
            </w:pict>
          </mc:Fallback>
        </mc:AlternateContent>
      </w:r>
      <w:r w:rsidR="000927E2" w:rsidRPr="000927E2">
        <w:drawing>
          <wp:inline distT="0" distB="0" distL="0" distR="0" wp14:anchorId="22D78C15" wp14:editId="40AA47A9">
            <wp:extent cx="4621794" cy="2685940"/>
            <wp:effectExtent l="0" t="0" r="7620" b="635"/>
            <wp:docPr id="1561716860" name="Imagen 1" descr="Pantalla de computadora co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6860" name="Imagen 1" descr="Pantalla de computadora con fondo azul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20" cy="26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B5E" w14:textId="55E9F22F" w:rsidR="003844A5" w:rsidRDefault="003844A5" w:rsidP="007750D2"/>
    <w:p w14:paraId="0AFCD0CA" w14:textId="27BCD7D3" w:rsidR="003844A5" w:rsidRDefault="003844A5" w:rsidP="003844A5">
      <w:pPr>
        <w:pStyle w:val="Prrafodelista"/>
        <w:numPr>
          <w:ilvl w:val="0"/>
          <w:numId w:val="3"/>
        </w:numPr>
      </w:pPr>
      <w:r>
        <w:t>Accesos Directos</w:t>
      </w:r>
    </w:p>
    <w:p w14:paraId="12B0949E" w14:textId="76FA85C9" w:rsidR="003844A5" w:rsidRDefault="003844A5" w:rsidP="003844A5">
      <w:pPr>
        <w:pStyle w:val="Prrafodelista"/>
        <w:numPr>
          <w:ilvl w:val="1"/>
          <w:numId w:val="3"/>
        </w:numPr>
      </w:pPr>
      <w:r>
        <w:t>Aquí podras añadir aplicaciones para un rapido y directo acceso</w:t>
      </w:r>
    </w:p>
    <w:p w14:paraId="55589FF3" w14:textId="03EB6523" w:rsidR="003844A5" w:rsidRDefault="003844A5" w:rsidP="003844A5">
      <w:pPr>
        <w:pStyle w:val="Prrafodelista"/>
        <w:numPr>
          <w:ilvl w:val="0"/>
          <w:numId w:val="3"/>
        </w:numPr>
      </w:pPr>
      <w:r>
        <w:t>Barra de busqueda</w:t>
      </w:r>
    </w:p>
    <w:p w14:paraId="78939F97" w14:textId="0805FA6D" w:rsidR="003844A5" w:rsidRDefault="003844A5" w:rsidP="003844A5">
      <w:pPr>
        <w:pStyle w:val="Prrafodelista"/>
        <w:numPr>
          <w:ilvl w:val="1"/>
          <w:numId w:val="3"/>
        </w:numPr>
      </w:pPr>
      <w:r>
        <w:t>Aquí podras buscar aplicaciones especificas de tu sistema y/o hacer busquedas por Microsoft Edge</w:t>
      </w:r>
    </w:p>
    <w:p w14:paraId="15A55858" w14:textId="0C2864ED" w:rsidR="003844A5" w:rsidRDefault="003844A5" w:rsidP="003844A5">
      <w:pPr>
        <w:pStyle w:val="Prrafodelista"/>
        <w:numPr>
          <w:ilvl w:val="0"/>
          <w:numId w:val="3"/>
        </w:numPr>
      </w:pPr>
      <w:r>
        <w:t>Tecla de inicio</w:t>
      </w:r>
    </w:p>
    <w:p w14:paraId="033796EB" w14:textId="5FA5D270" w:rsidR="003844A5" w:rsidRDefault="00302D5E" w:rsidP="003844A5">
      <w:pPr>
        <w:pStyle w:val="Prrafodelista"/>
        <w:numPr>
          <w:ilvl w:val="1"/>
          <w:numId w:val="3"/>
        </w:numPr>
      </w:pPr>
      <w:r>
        <w:t>Te permite acceder a diferentes configuraciones del equipo, asi como unos  accesos directos de tu eleccion y otros para la configuracion del sistema</w:t>
      </w:r>
    </w:p>
    <w:p w14:paraId="7E07874D" w14:textId="7786F0A5" w:rsidR="003844A5" w:rsidRDefault="003844A5" w:rsidP="003844A5">
      <w:pPr>
        <w:pStyle w:val="Prrafodelista"/>
        <w:numPr>
          <w:ilvl w:val="0"/>
          <w:numId w:val="3"/>
        </w:numPr>
      </w:pPr>
      <w:r>
        <w:t>Otros</w:t>
      </w:r>
    </w:p>
    <w:p w14:paraId="0ECAE19B" w14:textId="72A50F93" w:rsidR="00302D5E" w:rsidRDefault="00302D5E" w:rsidP="00302D5E">
      <w:pPr>
        <w:pStyle w:val="Prrafodelista"/>
        <w:numPr>
          <w:ilvl w:val="1"/>
          <w:numId w:val="3"/>
        </w:numPr>
      </w:pPr>
      <w:r>
        <w:t>Esta parte es muy personalizable, en este caso tenemos:</w:t>
      </w:r>
    </w:p>
    <w:p w14:paraId="415374FC" w14:textId="354CC3DC" w:rsidR="00302D5E" w:rsidRDefault="00302D5E" w:rsidP="00302D5E">
      <w:pPr>
        <w:pStyle w:val="Prrafodelista"/>
        <w:numPr>
          <w:ilvl w:val="2"/>
          <w:numId w:val="3"/>
        </w:numPr>
      </w:pPr>
      <w:r>
        <w:t>Las noticias mas recientes</w:t>
      </w:r>
    </w:p>
    <w:p w14:paraId="5D02907C" w14:textId="1C20BF29" w:rsidR="00302D5E" w:rsidRDefault="00302D5E" w:rsidP="00302D5E">
      <w:pPr>
        <w:pStyle w:val="Prrafodelista"/>
        <w:numPr>
          <w:ilvl w:val="2"/>
          <w:numId w:val="3"/>
        </w:numPr>
      </w:pPr>
      <w:r>
        <w:t>Un pequeño menu deplegable con las aplicaciones iniciadas en segundo plano</w:t>
      </w:r>
    </w:p>
    <w:p w14:paraId="2F52402B" w14:textId="589F1989" w:rsidR="00302D5E" w:rsidRDefault="00302D5E" w:rsidP="00302D5E">
      <w:pPr>
        <w:pStyle w:val="Prrafodelista"/>
        <w:numPr>
          <w:ilvl w:val="2"/>
          <w:numId w:val="3"/>
        </w:numPr>
      </w:pPr>
      <w:r>
        <w:t>La configuracion de red y de sonido</w:t>
      </w:r>
    </w:p>
    <w:p w14:paraId="6AA3921B" w14:textId="3B8CF633" w:rsidR="00302D5E" w:rsidRDefault="00302D5E" w:rsidP="00302D5E">
      <w:pPr>
        <w:pStyle w:val="Prrafodelista"/>
        <w:numPr>
          <w:ilvl w:val="2"/>
          <w:numId w:val="3"/>
        </w:numPr>
      </w:pPr>
      <w:r>
        <w:t>La fecha y hora</w:t>
      </w:r>
    </w:p>
    <w:p w14:paraId="29CDC4FE" w14:textId="09E18C41" w:rsidR="00302D5E" w:rsidRDefault="00302D5E" w:rsidP="00302D5E">
      <w:pPr>
        <w:pStyle w:val="Prrafodelista"/>
        <w:numPr>
          <w:ilvl w:val="2"/>
          <w:numId w:val="3"/>
        </w:numPr>
      </w:pPr>
      <w:r>
        <w:t>Y una pestaña de notificaciones del sistema</w:t>
      </w:r>
    </w:p>
    <w:p w14:paraId="649FBBDF" w14:textId="40AFD7B3" w:rsidR="003A70CF" w:rsidRDefault="003A70CF">
      <w:r>
        <w:br w:type="page"/>
      </w:r>
    </w:p>
    <w:p w14:paraId="5A9DE661" w14:textId="77777777" w:rsidR="003A70CF" w:rsidRDefault="003A70CF" w:rsidP="003A70CF">
      <w:pPr>
        <w:pStyle w:val="Ttulo3"/>
      </w:pPr>
    </w:p>
    <w:p w14:paraId="34F2BE20" w14:textId="72484C24" w:rsidR="003844A5" w:rsidRDefault="003A70CF" w:rsidP="003A70CF">
      <w:pPr>
        <w:pStyle w:val="Ttulo3"/>
      </w:pPr>
      <w:bookmarkStart w:id="4" w:name="_Toc158402308"/>
      <w:r>
        <w:t>Diferentes sistemas</w:t>
      </w:r>
      <w:bookmarkEnd w:id="4"/>
    </w:p>
    <w:p w14:paraId="439FCB51" w14:textId="77777777" w:rsidR="00454055" w:rsidRPr="00646423" w:rsidRDefault="00454055" w:rsidP="00454055"/>
    <w:p w14:paraId="2A5845C2" w14:textId="61743EF3" w:rsidR="007662E1" w:rsidRPr="00454055" w:rsidRDefault="007662E1" w:rsidP="00454055">
      <w:pPr>
        <w:pStyle w:val="Ttulo4"/>
      </w:pPr>
      <w:r w:rsidRPr="00454055">
        <w:t>Fedora:</w:t>
      </w:r>
    </w:p>
    <w:p w14:paraId="1778F9A6" w14:textId="5A98DABF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Semejanzas:</w:t>
      </w:r>
    </w:p>
    <w:p w14:paraId="170E0470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Software Libre.</w:t>
      </w:r>
    </w:p>
    <w:p w14:paraId="0FCCF9D5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Gestión de Paquetes propios (DNF).</w:t>
      </w:r>
    </w:p>
    <w:p w14:paraId="45991C3F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Amplio Soporte de Hardware.</w:t>
      </w:r>
    </w:p>
    <w:p w14:paraId="1DDD7BC0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Comunidad Activa.</w:t>
      </w:r>
    </w:p>
    <w:p w14:paraId="54E12694" w14:textId="350CB50B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Diferencias:</w:t>
      </w:r>
    </w:p>
    <w:p w14:paraId="5C91CD96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Enfoque en innovación y adopción temprana.</w:t>
      </w:r>
    </w:p>
    <w:p w14:paraId="6088DAD1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Ciclo de lanzamiento regular y predecible.</w:t>
      </w:r>
    </w:p>
    <w:p w14:paraId="7D3F7045" w14:textId="77777777" w:rsidR="007662E1" w:rsidRPr="007662E1" w:rsidRDefault="007662E1" w:rsidP="00454055">
      <w:pPr>
        <w:pStyle w:val="Ttulo4"/>
      </w:pPr>
      <w:r w:rsidRPr="007662E1">
        <w:t>Debian:</w:t>
      </w:r>
    </w:p>
    <w:p w14:paraId="05C2F9EF" w14:textId="28FF0613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Semejanza</w:t>
      </w:r>
      <w:r>
        <w:rPr>
          <w:b/>
          <w:bCs/>
        </w:rPr>
        <w:t>s</w:t>
      </w:r>
      <w:r w:rsidRPr="007662E1">
        <w:rPr>
          <w:b/>
          <w:bCs/>
        </w:rPr>
        <w:t>:</w:t>
      </w:r>
    </w:p>
    <w:p w14:paraId="23FB0AD6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Software Libre.</w:t>
      </w:r>
    </w:p>
    <w:p w14:paraId="70DB7261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Gestión de Paquetes propios (APT).</w:t>
      </w:r>
    </w:p>
    <w:p w14:paraId="2DBFEDBF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Amplio Soporte de Hardware.</w:t>
      </w:r>
    </w:p>
    <w:p w14:paraId="371091A1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Comunidad Activa.</w:t>
      </w:r>
    </w:p>
    <w:p w14:paraId="11AF8DC8" w14:textId="438A30CD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Diferencias:</w:t>
      </w:r>
    </w:p>
    <w:p w14:paraId="16DEDF4A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Prioriza la estabilidad y pruebas exhaustivas.</w:t>
      </w:r>
    </w:p>
    <w:p w14:paraId="7F28E51B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Ciclo de lanzamiento estable con ciclos más largos.</w:t>
      </w:r>
    </w:p>
    <w:p w14:paraId="5EEA4B19" w14:textId="77777777" w:rsidR="007662E1" w:rsidRPr="007662E1" w:rsidRDefault="007662E1" w:rsidP="00454055">
      <w:pPr>
        <w:pStyle w:val="Ttulo4"/>
      </w:pPr>
      <w:r w:rsidRPr="007662E1">
        <w:t>Arch Linux:</w:t>
      </w:r>
    </w:p>
    <w:p w14:paraId="5D4FD586" w14:textId="5A90D883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Semejanzas:</w:t>
      </w:r>
    </w:p>
    <w:p w14:paraId="5ABF4E8B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Software Libre.</w:t>
      </w:r>
    </w:p>
    <w:p w14:paraId="783514AB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Gestión de Paquetes común (Pacman).</w:t>
      </w:r>
    </w:p>
    <w:p w14:paraId="2766CCB9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Amplio Soporte de Hardware.</w:t>
      </w:r>
    </w:p>
    <w:p w14:paraId="2DC89E90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Comunidad Activa.</w:t>
      </w:r>
    </w:p>
    <w:p w14:paraId="0477CD7D" w14:textId="27902254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Diferencias:</w:t>
      </w:r>
    </w:p>
    <w:p w14:paraId="0312D95B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Filosofía "Keep It Simple, Stupid" (KISS) y minimalismo.</w:t>
      </w:r>
    </w:p>
    <w:p w14:paraId="05291A3B" w14:textId="6A993B3F" w:rsid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lanzamiento continuo (rolling release).</w:t>
      </w:r>
    </w:p>
    <w:p w14:paraId="1382D5E7" w14:textId="1D54B59E" w:rsidR="007662E1" w:rsidRDefault="007662E1" w:rsidP="007662E1">
      <w:pPr>
        <w:rPr>
          <w:b/>
          <w:bCs/>
        </w:rPr>
      </w:pPr>
    </w:p>
    <w:p w14:paraId="55C838CD" w14:textId="7D37F878" w:rsidR="007662E1" w:rsidRDefault="007662E1" w:rsidP="007662E1">
      <w:pPr>
        <w:rPr>
          <w:b/>
          <w:bCs/>
        </w:rPr>
      </w:pPr>
    </w:p>
    <w:p w14:paraId="6744184A" w14:textId="3A64C319" w:rsidR="007662E1" w:rsidRDefault="007662E1" w:rsidP="007662E1">
      <w:pPr>
        <w:rPr>
          <w:b/>
          <w:bCs/>
        </w:rPr>
      </w:pPr>
    </w:p>
    <w:p w14:paraId="469D655B" w14:textId="1F4634A5" w:rsidR="007662E1" w:rsidRDefault="007662E1" w:rsidP="007662E1">
      <w:pPr>
        <w:rPr>
          <w:b/>
          <w:bCs/>
        </w:rPr>
      </w:pPr>
    </w:p>
    <w:p w14:paraId="635E5696" w14:textId="352C9E9F" w:rsidR="007662E1" w:rsidRDefault="007662E1" w:rsidP="007662E1">
      <w:pPr>
        <w:rPr>
          <w:b/>
          <w:bCs/>
        </w:rPr>
      </w:pPr>
    </w:p>
    <w:p w14:paraId="0BCE0358" w14:textId="796308AD" w:rsidR="007662E1" w:rsidRDefault="007662E1" w:rsidP="007662E1">
      <w:pPr>
        <w:rPr>
          <w:b/>
          <w:bCs/>
        </w:rPr>
      </w:pPr>
    </w:p>
    <w:p w14:paraId="6750E083" w14:textId="77777777" w:rsidR="007662E1" w:rsidRPr="007662E1" w:rsidRDefault="007662E1" w:rsidP="007662E1">
      <w:pPr>
        <w:rPr>
          <w:b/>
          <w:bCs/>
        </w:rPr>
      </w:pPr>
    </w:p>
    <w:p w14:paraId="2FB91414" w14:textId="6A4408CC" w:rsidR="007662E1" w:rsidRDefault="007662E1" w:rsidP="007662E1">
      <w:pPr>
        <w:ind w:left="720"/>
        <w:rPr>
          <w:b/>
          <w:bCs/>
        </w:rPr>
      </w:pPr>
    </w:p>
    <w:p w14:paraId="4F126987" w14:textId="77777777" w:rsidR="007662E1" w:rsidRDefault="007662E1" w:rsidP="007662E1">
      <w:pPr>
        <w:ind w:left="720"/>
        <w:rPr>
          <w:b/>
          <w:bCs/>
        </w:rPr>
      </w:pPr>
    </w:p>
    <w:p w14:paraId="14DFF652" w14:textId="5F81B5AC" w:rsidR="007662E1" w:rsidRPr="007662E1" w:rsidRDefault="007662E1" w:rsidP="00454055">
      <w:pPr>
        <w:pStyle w:val="Ttulo4"/>
      </w:pPr>
      <w:r w:rsidRPr="007662E1">
        <w:t>openSUSE:</w:t>
      </w:r>
    </w:p>
    <w:p w14:paraId="6EF96AB0" w14:textId="3D2F03B5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Semejanzas:</w:t>
      </w:r>
    </w:p>
    <w:p w14:paraId="717EDAC2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Software Libre.</w:t>
      </w:r>
    </w:p>
    <w:p w14:paraId="2A9B2D9A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Gestión de Paquetes propios (Zypper).</w:t>
      </w:r>
    </w:p>
    <w:p w14:paraId="1E3140CB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Amplio Soporte de Hardware.</w:t>
      </w:r>
    </w:p>
    <w:p w14:paraId="7DF9936A" w14:textId="0AFA3E2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Comunidad Activa.</w:t>
      </w:r>
    </w:p>
    <w:p w14:paraId="32BD6E70" w14:textId="4FAE10AB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Diferencias:</w:t>
      </w:r>
    </w:p>
    <w:p w14:paraId="2842954E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Destaca por herramienta YaST y enfoque centralizado.</w:t>
      </w:r>
    </w:p>
    <w:p w14:paraId="1D66AA47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Lanzamientos regulares y versión de lanzamiento continuo (Tumbleweed).</w:t>
      </w:r>
    </w:p>
    <w:p w14:paraId="069F3093" w14:textId="77777777" w:rsidR="007662E1" w:rsidRPr="007662E1" w:rsidRDefault="007662E1" w:rsidP="00454055">
      <w:pPr>
        <w:pStyle w:val="Ttulo4"/>
      </w:pPr>
      <w:r w:rsidRPr="007662E1">
        <w:t>Manjaro:</w:t>
      </w:r>
    </w:p>
    <w:p w14:paraId="24173585" w14:textId="1BB91CBC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Semejanzas:</w:t>
      </w:r>
    </w:p>
    <w:p w14:paraId="296CF90C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Software Libre.</w:t>
      </w:r>
    </w:p>
    <w:p w14:paraId="549B1102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Gestión de Paquetes común (Pacman).</w:t>
      </w:r>
    </w:p>
    <w:p w14:paraId="5BE856C9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Amplio Soporte de Hardware.</w:t>
      </w:r>
    </w:p>
    <w:p w14:paraId="7B564DC9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Comunidad Activa.</w:t>
      </w:r>
    </w:p>
    <w:p w14:paraId="38F30005" w14:textId="622AB6F1" w:rsidR="007662E1" w:rsidRPr="007662E1" w:rsidRDefault="007662E1" w:rsidP="007662E1">
      <w:pPr>
        <w:numPr>
          <w:ilvl w:val="1"/>
          <w:numId w:val="4"/>
        </w:numPr>
        <w:rPr>
          <w:b/>
          <w:bCs/>
        </w:rPr>
      </w:pPr>
      <w:r w:rsidRPr="007662E1">
        <w:rPr>
          <w:b/>
          <w:bCs/>
        </w:rPr>
        <w:t>Diferencias:</w:t>
      </w:r>
    </w:p>
    <w:p w14:paraId="5D549E26" w14:textId="77777777" w:rsidR="007662E1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Basado en Arch pero diseñado para ser más accesible.</w:t>
      </w:r>
    </w:p>
    <w:p w14:paraId="06A205E4" w14:textId="4A5902C5" w:rsidR="003A70CF" w:rsidRPr="007662E1" w:rsidRDefault="007662E1" w:rsidP="007662E1">
      <w:pPr>
        <w:numPr>
          <w:ilvl w:val="2"/>
          <w:numId w:val="4"/>
        </w:numPr>
        <w:rPr>
          <w:b/>
          <w:bCs/>
        </w:rPr>
      </w:pPr>
      <w:r w:rsidRPr="007662E1">
        <w:rPr>
          <w:b/>
          <w:bCs/>
        </w:rPr>
        <w:t>Modelo de lanzamiento continuo con enfoque amigable.</w:t>
      </w:r>
    </w:p>
    <w:sectPr w:rsidR="003A70CF" w:rsidRPr="007662E1" w:rsidSect="00966D31"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AADE" w14:textId="77777777" w:rsidR="007C4604" w:rsidRDefault="007C4604" w:rsidP="004309A0">
      <w:r>
        <w:separator/>
      </w:r>
    </w:p>
  </w:endnote>
  <w:endnote w:type="continuationSeparator" w:id="0">
    <w:p w14:paraId="1BFA22E2" w14:textId="77777777" w:rsidR="007C4604" w:rsidRDefault="007C4604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3CC8" w14:textId="77777777" w:rsidR="007C4604" w:rsidRDefault="007C4604" w:rsidP="004309A0">
      <w:r>
        <w:separator/>
      </w:r>
    </w:p>
  </w:footnote>
  <w:footnote w:type="continuationSeparator" w:id="0">
    <w:p w14:paraId="2B300096" w14:textId="77777777" w:rsidR="007C4604" w:rsidRDefault="007C4604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C0A"/>
    <w:multiLevelType w:val="hybridMultilevel"/>
    <w:tmpl w:val="A8DC97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2B7"/>
    <w:multiLevelType w:val="hybridMultilevel"/>
    <w:tmpl w:val="3BAC94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03A07"/>
    <w:multiLevelType w:val="multilevel"/>
    <w:tmpl w:val="47BA3BA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D2783"/>
    <w:multiLevelType w:val="hybridMultilevel"/>
    <w:tmpl w:val="F93E5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3652">
    <w:abstractNumId w:val="3"/>
  </w:num>
  <w:num w:numId="2" w16cid:durableId="1901211217">
    <w:abstractNumId w:val="1"/>
  </w:num>
  <w:num w:numId="3" w16cid:durableId="1348674361">
    <w:abstractNumId w:val="0"/>
  </w:num>
  <w:num w:numId="4" w16cid:durableId="77070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37D2E"/>
    <w:rsid w:val="0008184B"/>
    <w:rsid w:val="000927E2"/>
    <w:rsid w:val="000C4ED1"/>
    <w:rsid w:val="000D4E01"/>
    <w:rsid w:val="00116B83"/>
    <w:rsid w:val="001205A1"/>
    <w:rsid w:val="00141EC2"/>
    <w:rsid w:val="00162437"/>
    <w:rsid w:val="001739BC"/>
    <w:rsid w:val="00252237"/>
    <w:rsid w:val="002560A5"/>
    <w:rsid w:val="0027468F"/>
    <w:rsid w:val="002877E8"/>
    <w:rsid w:val="002B0D15"/>
    <w:rsid w:val="002E7C4E"/>
    <w:rsid w:val="00302D5E"/>
    <w:rsid w:val="0031055C"/>
    <w:rsid w:val="00313C91"/>
    <w:rsid w:val="00334A65"/>
    <w:rsid w:val="00340D9A"/>
    <w:rsid w:val="00371EE1"/>
    <w:rsid w:val="0037693C"/>
    <w:rsid w:val="003844A5"/>
    <w:rsid w:val="003A70CF"/>
    <w:rsid w:val="003A798E"/>
    <w:rsid w:val="0040598A"/>
    <w:rsid w:val="00425A99"/>
    <w:rsid w:val="004309A0"/>
    <w:rsid w:val="004429E4"/>
    <w:rsid w:val="00444796"/>
    <w:rsid w:val="00454055"/>
    <w:rsid w:val="005E6B25"/>
    <w:rsid w:val="005F4F46"/>
    <w:rsid w:val="00646423"/>
    <w:rsid w:val="00651EC3"/>
    <w:rsid w:val="0069631F"/>
    <w:rsid w:val="006C60E6"/>
    <w:rsid w:val="006C65EB"/>
    <w:rsid w:val="006E6902"/>
    <w:rsid w:val="00707E89"/>
    <w:rsid w:val="00735648"/>
    <w:rsid w:val="00747B62"/>
    <w:rsid w:val="007662E1"/>
    <w:rsid w:val="007750D2"/>
    <w:rsid w:val="007B0740"/>
    <w:rsid w:val="007C1BAB"/>
    <w:rsid w:val="007C4604"/>
    <w:rsid w:val="00966D31"/>
    <w:rsid w:val="00971E73"/>
    <w:rsid w:val="00991DDE"/>
    <w:rsid w:val="009C0987"/>
    <w:rsid w:val="00A15CF7"/>
    <w:rsid w:val="00A24793"/>
    <w:rsid w:val="00A31A5B"/>
    <w:rsid w:val="00A5341C"/>
    <w:rsid w:val="00A81248"/>
    <w:rsid w:val="00A84125"/>
    <w:rsid w:val="00B56C9B"/>
    <w:rsid w:val="00BA2813"/>
    <w:rsid w:val="00C11A88"/>
    <w:rsid w:val="00C205BD"/>
    <w:rsid w:val="00C66528"/>
    <w:rsid w:val="00C66BFC"/>
    <w:rsid w:val="00C673F6"/>
    <w:rsid w:val="00C778ED"/>
    <w:rsid w:val="00C806A1"/>
    <w:rsid w:val="00C915F0"/>
    <w:rsid w:val="00D967FE"/>
    <w:rsid w:val="00E030DA"/>
    <w:rsid w:val="00EC4AA3"/>
    <w:rsid w:val="00F4776E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41EC2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454055"/>
    <w:pPr>
      <w:numPr>
        <w:numId w:val="4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Ttulo2"/>
    <w:next w:val="Normal"/>
    <w:link w:val="Ttulo4Car"/>
    <w:uiPriority w:val="3"/>
    <w:qFormat/>
    <w:rsid w:val="00454055"/>
    <w:pPr>
      <w:outlineLvl w:val="3"/>
    </w:p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454055"/>
    <w:rPr>
      <w:rFonts w:asciiTheme="majorHAnsi" w:hAnsiTheme="majorHAnsi"/>
      <w:b/>
      <w:bCs/>
      <w:noProof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454055"/>
    <w:rPr>
      <w:rFonts w:asciiTheme="majorHAnsi" w:hAnsiTheme="majorHAnsi"/>
      <w:b/>
      <w:bCs/>
      <w:noProof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BA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1</Pages>
  <Words>631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2024-02-09T19:18:00Z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