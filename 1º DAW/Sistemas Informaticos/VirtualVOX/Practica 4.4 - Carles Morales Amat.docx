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21" w:tblpY="-226"/>
        <w:tblW w:w="0" w:type="auto"/>
        <w:tblLook w:val="04A0" w:firstRow="1" w:lastRow="0" w:firstColumn="1" w:lastColumn="0" w:noHBand="0" w:noVBand="1"/>
      </w:tblPr>
      <w:tblGrid>
        <w:gridCol w:w="6158"/>
      </w:tblGrid>
      <w:tr w:rsidR="00001013" w14:paraId="751E21F1" w14:textId="77777777" w:rsidTr="00001013">
        <w:trPr>
          <w:trHeight w:val="1601"/>
        </w:trPr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</w:tcPr>
          <w:p w14:paraId="0776D6E1" w14:textId="77777777" w:rsidR="00001013" w:rsidRPr="00707E89" w:rsidRDefault="00001013" w:rsidP="00001013">
            <w:pPr>
              <w:pStyle w:val="Ttulo1"/>
              <w:jc w:val="center"/>
            </w:pPr>
            <w:bookmarkStart w:id="0" w:name="_Toc158742786"/>
            <w:r>
              <w:t>Comandos de Ubuntu</w:t>
            </w:r>
            <w:bookmarkEnd w:id="0"/>
          </w:p>
        </w:tc>
      </w:tr>
    </w:tbl>
    <w:p w14:paraId="1ABE3A3B" w14:textId="31233F8C" w:rsidR="00971E73" w:rsidRPr="00966D31" w:rsidRDefault="00966D31" w:rsidP="004309A0">
      <w:pPr>
        <w:rPr>
          <w:sz w:val="64"/>
          <w:szCs w:val="6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ABFC43" wp14:editId="4A73859C">
                <wp:simplePos x="0" y="0"/>
                <wp:positionH relativeFrom="column">
                  <wp:posOffset>-1078378</wp:posOffset>
                </wp:positionH>
                <wp:positionV relativeFrom="paragraph">
                  <wp:posOffset>-890905</wp:posOffset>
                </wp:positionV>
                <wp:extent cx="7782560" cy="10737215"/>
                <wp:effectExtent l="0" t="0" r="8890" b="6985"/>
                <wp:wrapNone/>
                <wp:docPr id="110246923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2560" cy="10737215"/>
                          <a:chOff x="0" y="0"/>
                          <a:chExt cx="7783032" cy="10737525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10632" y="2764465"/>
                            <a:ext cx="5846445" cy="79730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169042"/>
                            <a:ext cx="3908425" cy="8308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5778328" name="Forma"/>
                        <wps:cNvSpPr/>
                        <wps:spPr>
                          <a:xfrm>
                            <a:off x="10632" y="0"/>
                            <a:ext cx="7772400" cy="9609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FA0B3" id="Grupo 1" o:spid="_x0000_s1026" style="position:absolute;margin-left:-84.9pt;margin-top:-70.15pt;width:612.8pt;height:845.45pt;z-index:251661312" coordsize="77830,10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">
                <v:shape id="Forma" o:spid="_x0000_s1027" style="position:absolute;left:106;top:27644;width:58464;height:797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3223,3986530;2923223,3986530;2923223,3986530;2923223,3986530" o:connectangles="0,90,180,270"/>
                </v:shape>
                <v:shape id="Triángulo" o:spid="_x0000_s1028" style="position:absolute;top:21690;width:39084;height:830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4213,4154488;1954213,4154488;1954213,4154488;1954213,4154488" o:connectangles="0,90,180,270"/>
                </v:shape>
                <v:shape id="Forma" o:spid="_x0000_s1029" style="position:absolute;left:106;width:77724;height:960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6200,4804728;3886200,4804728;3886200,4804728;3886200,4804728" o:connectangles="0,90,180,270"/>
                </v:shape>
              </v:group>
            </w:pict>
          </mc:Fallback>
        </mc:AlternateContent>
      </w:r>
    </w:p>
    <w:p w14:paraId="0B8185F0" w14:textId="3984A7B9" w:rsidR="00966D31" w:rsidRDefault="00966D31" w:rsidP="004309A0"/>
    <w:p w14:paraId="300612BD" w14:textId="43E80868" w:rsidR="00707E89" w:rsidRPr="00707E89" w:rsidRDefault="00966D31" w:rsidP="004309A0">
      <w:r>
        <w:br w:type="page"/>
      </w:r>
    </w:p>
    <w:sdt>
      <w:sdtPr>
        <w:rPr>
          <w:rFonts w:eastAsiaTheme="minorHAnsi" w:cstheme="minorBidi"/>
          <w:b w:val="0"/>
          <w:color w:val="auto"/>
          <w:sz w:val="48"/>
          <w:szCs w:val="48"/>
        </w:rPr>
        <w:id w:val="7945746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24E4A45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994A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7D20" w14:textId="00840AE5" w:rsidR="00707E89" w:rsidRDefault="00707E89" w:rsidP="00252237">
          <w:pPr>
            <w:pStyle w:val="Ttulo3"/>
          </w:pPr>
          <w:bookmarkStart w:id="1" w:name="_Toc158742787"/>
          <w:r>
            <w:t>Í</w:t>
          </w:r>
          <w:r w:rsidRPr="00707E89">
            <w:t>ndice</w:t>
          </w:r>
          <w:bookmarkEnd w:id="1"/>
        </w:p>
        <w:p w14:paraId="6C11EE3B" w14:textId="77777777" w:rsidR="001739BC" w:rsidRPr="001739BC" w:rsidRDefault="001739BC" w:rsidP="001739BC">
          <w:pPr>
            <w:rPr>
              <w:lang w:eastAsia="es-ES"/>
            </w:rPr>
          </w:pPr>
        </w:p>
        <w:p w14:paraId="53AD3E11" w14:textId="24AFB486" w:rsidR="00001013" w:rsidRDefault="00707E89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42786" w:history="1">
            <w:r w:rsidR="00001013" w:rsidRPr="0063363D">
              <w:rPr>
                <w:rStyle w:val="Hipervnculo"/>
              </w:rPr>
              <w:t>Comandos de Ubuntu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_Toc158742786 \h </w:instrText>
            </w:r>
            <w:r w:rsidR="00001013">
              <w:rPr>
                <w:webHidden/>
              </w:rPr>
            </w:r>
            <w:r w:rsidR="00001013">
              <w:rPr>
                <w:webHidden/>
              </w:rPr>
              <w:fldChar w:fldCharType="separate"/>
            </w:r>
            <w:r w:rsidR="00A7098C">
              <w:rPr>
                <w:webHidden/>
              </w:rPr>
              <w:t>1</w:t>
            </w:r>
            <w:r w:rsidR="00001013">
              <w:rPr>
                <w:webHidden/>
              </w:rPr>
              <w:fldChar w:fldCharType="end"/>
            </w:r>
          </w:hyperlink>
        </w:p>
        <w:p w14:paraId="3832FA97" w14:textId="1031213B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87" w:history="1">
            <w:r w:rsidR="00001013" w:rsidRPr="0063363D">
              <w:rPr>
                <w:rStyle w:val="Hipervnculo"/>
              </w:rPr>
              <w:t>Índice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_Toc158742787 \h </w:instrText>
            </w:r>
            <w:r w:rsidR="00001013">
              <w:rPr>
                <w:webHidden/>
              </w:rPr>
            </w:r>
            <w:r w:rsidR="00001013">
              <w:rPr>
                <w:webHidden/>
              </w:rPr>
              <w:fldChar w:fldCharType="separate"/>
            </w:r>
            <w:r w:rsidR="00A7098C">
              <w:rPr>
                <w:webHidden/>
              </w:rPr>
              <w:t>2</w:t>
            </w:r>
            <w:r w:rsidR="00001013">
              <w:rPr>
                <w:webHidden/>
              </w:rPr>
              <w:fldChar w:fldCharType="end"/>
            </w:r>
          </w:hyperlink>
        </w:p>
        <w:p w14:paraId="16C43DF0" w14:textId="7A832F34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88" w:history="1">
            <w:r w:rsidR="00001013" w:rsidRPr="0063363D">
              <w:rPr>
                <w:rStyle w:val="Hipervnculo"/>
              </w:rPr>
              <w:t>Instalacion de Win10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_Toc158742788 \h </w:instrText>
            </w:r>
            <w:r w:rsidR="00001013">
              <w:rPr>
                <w:webHidden/>
              </w:rPr>
              <w:fldChar w:fldCharType="separate"/>
            </w:r>
            <w:r w:rsidR="00A7098C">
              <w:rPr>
                <w:b/>
                <w:bCs/>
                <w:webHidden/>
              </w:rPr>
              <w:t>¡Error! Marcador no definido.</w:t>
            </w:r>
            <w:r w:rsidR="00001013">
              <w:rPr>
                <w:webHidden/>
              </w:rPr>
              <w:fldChar w:fldCharType="end"/>
            </w:r>
          </w:hyperlink>
        </w:p>
        <w:p w14:paraId="0188D3D1" w14:textId="655026DF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89" w:history="1">
            <w:r w:rsidR="00001013" w:rsidRPr="0063363D">
              <w:rPr>
                <w:rStyle w:val="Hipervnculo"/>
              </w:rPr>
              <w:t>Creando la partición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_Toc158742789 \h </w:instrText>
            </w:r>
            <w:r w:rsidR="00001013">
              <w:rPr>
                <w:webHidden/>
              </w:rPr>
              <w:fldChar w:fldCharType="separate"/>
            </w:r>
            <w:r w:rsidR="00A7098C">
              <w:rPr>
                <w:b/>
                <w:bCs/>
                <w:webHidden/>
              </w:rPr>
              <w:t>¡Error! Marcador no definido.</w:t>
            </w:r>
            <w:r w:rsidR="00001013">
              <w:rPr>
                <w:webHidden/>
              </w:rPr>
              <w:fldChar w:fldCharType="end"/>
            </w:r>
          </w:hyperlink>
        </w:p>
        <w:p w14:paraId="7932B22B" w14:textId="71304DAC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0" w:history="1">
            <w:r w:rsidR="00001013" w:rsidRPr="0063363D">
              <w:rPr>
                <w:rStyle w:val="Hipervnculo"/>
              </w:rPr>
              <w:t>Instalando Ubuntu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_Toc158742790 \h </w:instrText>
            </w:r>
            <w:r w:rsidR="00001013">
              <w:rPr>
                <w:webHidden/>
              </w:rPr>
              <w:fldChar w:fldCharType="separate"/>
            </w:r>
            <w:r w:rsidR="00A7098C">
              <w:rPr>
                <w:b/>
                <w:bCs/>
                <w:webHidden/>
              </w:rPr>
              <w:t>¡Error! Marcador no definido.</w:t>
            </w:r>
            <w:r w:rsidR="00001013">
              <w:rPr>
                <w:webHidden/>
              </w:rPr>
              <w:fldChar w:fldCharType="end"/>
            </w:r>
          </w:hyperlink>
        </w:p>
        <w:p w14:paraId="28EA1322" w14:textId="1B32075A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1" w:history="1">
            <w:r w:rsidR="00001013" w:rsidRPr="0063363D">
              <w:rPr>
                <w:rStyle w:val="Hipervnculo"/>
              </w:rPr>
              <w:t>INVESTIGACIÓN DEL SISTEMA OPERATIVO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_Toc158742791 \h </w:instrText>
            </w:r>
            <w:r w:rsidR="00001013">
              <w:rPr>
                <w:webHidden/>
              </w:rPr>
              <w:fldChar w:fldCharType="separate"/>
            </w:r>
            <w:r w:rsidR="00A7098C">
              <w:rPr>
                <w:b/>
                <w:bCs/>
                <w:webHidden/>
              </w:rPr>
              <w:t>¡Error! Marcador no definido.</w:t>
            </w:r>
            <w:r w:rsidR="00001013">
              <w:rPr>
                <w:webHidden/>
              </w:rPr>
              <w:fldChar w:fldCharType="end"/>
            </w:r>
          </w:hyperlink>
        </w:p>
        <w:p w14:paraId="36ECD9F1" w14:textId="06D1768B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2" w:history="1">
            <w:r w:rsidR="00001013" w:rsidRPr="0063363D">
              <w:rPr>
                <w:rStyle w:val="Hipervnculo"/>
              </w:rPr>
              <w:t>Quitando las actualizaciones automaticas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_Toc158742792 \h </w:instrText>
            </w:r>
            <w:r w:rsidR="00001013">
              <w:rPr>
                <w:webHidden/>
              </w:rPr>
              <w:fldChar w:fldCharType="separate"/>
            </w:r>
            <w:r w:rsidR="00A7098C">
              <w:rPr>
                <w:b/>
                <w:bCs/>
                <w:webHidden/>
              </w:rPr>
              <w:t>¡Error! Marcador no definido.</w:t>
            </w:r>
            <w:r w:rsidR="00001013">
              <w:rPr>
                <w:webHidden/>
              </w:rPr>
              <w:fldChar w:fldCharType="end"/>
            </w:r>
          </w:hyperlink>
        </w:p>
        <w:p w14:paraId="3771BD2E" w14:textId="42E9F7DD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3" w:history="1">
            <w:r w:rsidR="00001013" w:rsidRPr="0063363D">
              <w:rPr>
                <w:rStyle w:val="Hipervnculo"/>
              </w:rPr>
              <w:t>Sistemas de archivos y particiones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_Toc158742793 \h </w:instrText>
            </w:r>
            <w:r w:rsidR="00001013">
              <w:rPr>
                <w:webHidden/>
              </w:rPr>
              <w:fldChar w:fldCharType="separate"/>
            </w:r>
            <w:r w:rsidR="00A7098C">
              <w:rPr>
                <w:b/>
                <w:bCs/>
                <w:webHidden/>
              </w:rPr>
              <w:t>¡Error! Marcador no definido.</w:t>
            </w:r>
            <w:r w:rsidR="00001013">
              <w:rPr>
                <w:webHidden/>
              </w:rPr>
              <w:fldChar w:fldCharType="end"/>
            </w:r>
          </w:hyperlink>
        </w:p>
        <w:p w14:paraId="48A7302E" w14:textId="21736441" w:rsidR="00707E89" w:rsidRDefault="00707E89" w:rsidP="004309A0">
          <w:r>
            <w:fldChar w:fldCharType="end"/>
          </w:r>
        </w:p>
      </w:sdtContent>
    </w:sdt>
    <w:p w14:paraId="35985B35" w14:textId="1EC34050" w:rsidR="00707E89" w:rsidRDefault="00707E89" w:rsidP="004309A0">
      <w:r>
        <w:br w:type="page"/>
      </w:r>
    </w:p>
    <w:p w14:paraId="43870FF0" w14:textId="77777777" w:rsidR="00707E89" w:rsidRDefault="00707E89" w:rsidP="004309A0"/>
    <w:p w14:paraId="1156535E" w14:textId="753E8278" w:rsidR="00966D31" w:rsidRDefault="00001013" w:rsidP="001739BC">
      <w:pPr>
        <w:pStyle w:val="Ttulo3"/>
      </w:pPr>
      <w:r>
        <w:t>Comandos basico</w:t>
      </w:r>
    </w:p>
    <w:p w14:paraId="7A202216" w14:textId="3DC8A6CB" w:rsidR="00001013" w:rsidRDefault="00001013" w:rsidP="00001013"/>
    <w:p w14:paraId="3F551DB5" w14:textId="51136056" w:rsidR="00476C05" w:rsidRDefault="00001013" w:rsidP="00476C05">
      <w:pPr>
        <w:pStyle w:val="Prrafodelista"/>
        <w:numPr>
          <w:ilvl w:val="0"/>
          <w:numId w:val="2"/>
        </w:numPr>
      </w:pPr>
      <w:r>
        <w:t>PWD</w:t>
      </w:r>
    </w:p>
    <w:p w14:paraId="6F63B595" w14:textId="77777777" w:rsidR="00CB2F7A" w:rsidRDefault="00CB2F7A" w:rsidP="00CB2F7A">
      <w:pPr>
        <w:pStyle w:val="Prrafodelista"/>
      </w:pPr>
    </w:p>
    <w:p w14:paraId="502D5587" w14:textId="0064FAB7" w:rsidR="00476C05" w:rsidRDefault="00476C05" w:rsidP="00476C05">
      <w:pPr>
        <w:ind w:firstLine="720"/>
      </w:pPr>
      <w:r w:rsidRPr="00476C05">
        <w:drawing>
          <wp:inline distT="0" distB="0" distL="0" distR="0" wp14:anchorId="6BE8061A" wp14:editId="3F3EF527">
            <wp:extent cx="3877216" cy="1047896"/>
            <wp:effectExtent l="0" t="0" r="9525" b="0"/>
            <wp:docPr id="996828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28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FE52" w14:textId="77777777" w:rsidR="00CB2F7A" w:rsidRDefault="00CB2F7A" w:rsidP="00476C05">
      <w:pPr>
        <w:ind w:firstLine="720"/>
      </w:pPr>
    </w:p>
    <w:p w14:paraId="4328DD81" w14:textId="16751124" w:rsidR="0040598A" w:rsidRDefault="00C27B89" w:rsidP="00C27B89">
      <w:pPr>
        <w:pStyle w:val="Prrafodelista"/>
        <w:numPr>
          <w:ilvl w:val="0"/>
          <w:numId w:val="2"/>
        </w:numPr>
      </w:pPr>
      <w:r>
        <w:t>LS</w:t>
      </w:r>
    </w:p>
    <w:p w14:paraId="6CBF195A" w14:textId="2474A685" w:rsidR="00CA30BA" w:rsidRDefault="00CA30BA" w:rsidP="00476C05">
      <w:pPr>
        <w:pStyle w:val="Prrafodelista"/>
        <w:numPr>
          <w:ilvl w:val="1"/>
          <w:numId w:val="2"/>
        </w:numPr>
      </w:pPr>
      <w:r>
        <w:t>-l : muestra unicamente los directorios</w:t>
      </w:r>
    </w:p>
    <w:p w14:paraId="5149ACFC" w14:textId="2B5EC170" w:rsidR="00CA30BA" w:rsidRDefault="009A1761" w:rsidP="00476C05">
      <w:pPr>
        <w:pStyle w:val="Prrafodelista"/>
        <w:numPr>
          <w:ilvl w:val="1"/>
          <w:numId w:val="2"/>
        </w:numPr>
      </w:pPr>
      <w:r w:rsidRPr="009A1761">
        <w:drawing>
          <wp:anchor distT="0" distB="0" distL="114300" distR="114300" simplePos="0" relativeHeight="251663360" behindDoc="0" locked="0" layoutInCell="1" allowOverlap="1" wp14:anchorId="7C922BAB" wp14:editId="5A15E3C2">
            <wp:simplePos x="0" y="0"/>
            <wp:positionH relativeFrom="column">
              <wp:posOffset>1642745</wp:posOffset>
            </wp:positionH>
            <wp:positionV relativeFrom="paragraph">
              <wp:posOffset>1577975</wp:posOffset>
            </wp:positionV>
            <wp:extent cx="3265805" cy="1304925"/>
            <wp:effectExtent l="38100" t="38100" r="29845" b="47625"/>
            <wp:wrapTopAndBottom/>
            <wp:docPr id="1550122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227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30492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CA30BA">
        <w:drawing>
          <wp:anchor distT="0" distB="0" distL="114300" distR="114300" simplePos="0" relativeHeight="251662336" behindDoc="0" locked="0" layoutInCell="1" allowOverlap="1" wp14:anchorId="0BE3996D" wp14:editId="15E95C7D">
            <wp:simplePos x="0" y="0"/>
            <wp:positionH relativeFrom="margin">
              <wp:posOffset>638175</wp:posOffset>
            </wp:positionH>
            <wp:positionV relativeFrom="paragraph">
              <wp:posOffset>381000</wp:posOffset>
            </wp:positionV>
            <wp:extent cx="3238500" cy="1169670"/>
            <wp:effectExtent l="38100" t="38100" r="38100" b="30480"/>
            <wp:wrapTopAndBottom/>
            <wp:docPr id="941823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232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6967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CA30BA">
        <w:t xml:space="preserve">-s: </w:t>
      </w:r>
      <w:r>
        <w:t>muestra lo mismo que -l pero sin el propietario</w:t>
      </w:r>
    </w:p>
    <w:p w14:paraId="39F237D1" w14:textId="1B396AE2" w:rsidR="00CA30BA" w:rsidRDefault="00CA30BA" w:rsidP="00CA30BA">
      <w:r>
        <w:t xml:space="preserve"> </w:t>
      </w:r>
    </w:p>
    <w:p w14:paraId="6CBE36C2" w14:textId="6F75F706" w:rsidR="00577C33" w:rsidRDefault="00577C33" w:rsidP="00577C33">
      <w:pPr>
        <w:pStyle w:val="Prrafodelista"/>
        <w:numPr>
          <w:ilvl w:val="0"/>
          <w:numId w:val="2"/>
        </w:numPr>
      </w:pPr>
      <w:r w:rsidRPr="00577C33">
        <w:drawing>
          <wp:anchor distT="0" distB="0" distL="114300" distR="114300" simplePos="0" relativeHeight="251664384" behindDoc="0" locked="0" layoutInCell="1" allowOverlap="1" wp14:anchorId="6632AB54" wp14:editId="4C3ED21F">
            <wp:simplePos x="0" y="0"/>
            <wp:positionH relativeFrom="column">
              <wp:posOffset>575945</wp:posOffset>
            </wp:positionH>
            <wp:positionV relativeFrom="paragraph">
              <wp:posOffset>244475</wp:posOffset>
            </wp:positionV>
            <wp:extent cx="4810760" cy="1047750"/>
            <wp:effectExtent l="0" t="0" r="8890" b="0"/>
            <wp:wrapTopAndBottom/>
            <wp:docPr id="1654745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458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CD</w:t>
      </w:r>
    </w:p>
    <w:p w14:paraId="6318006A" w14:textId="77777777" w:rsidR="00577C33" w:rsidRDefault="00577C33" w:rsidP="00577C33">
      <w:pPr>
        <w:pStyle w:val="Prrafodelista"/>
      </w:pPr>
    </w:p>
    <w:p w14:paraId="43665929" w14:textId="77777777" w:rsidR="00577C33" w:rsidRDefault="00577C33" w:rsidP="00577C33">
      <w:pPr>
        <w:pStyle w:val="Prrafodelista"/>
      </w:pPr>
    </w:p>
    <w:p w14:paraId="2577FD99" w14:textId="77777777" w:rsidR="00577C33" w:rsidRDefault="00577C33" w:rsidP="00577C33">
      <w:pPr>
        <w:pStyle w:val="Prrafodelista"/>
      </w:pPr>
    </w:p>
    <w:p w14:paraId="09DE99D5" w14:textId="77777777" w:rsidR="00577C33" w:rsidRDefault="00577C33" w:rsidP="00577C33">
      <w:pPr>
        <w:ind w:left="360"/>
      </w:pPr>
    </w:p>
    <w:p w14:paraId="59DF6FB8" w14:textId="77777777" w:rsidR="00577C33" w:rsidRDefault="00577C33" w:rsidP="00577C33">
      <w:pPr>
        <w:pStyle w:val="Prrafodelista"/>
      </w:pPr>
    </w:p>
    <w:p w14:paraId="4F0E9072" w14:textId="77777777" w:rsidR="00577C33" w:rsidRDefault="00577C33" w:rsidP="00577C33">
      <w:pPr>
        <w:pStyle w:val="Prrafodelista"/>
      </w:pPr>
    </w:p>
    <w:p w14:paraId="77CBAC44" w14:textId="6BCDBE68" w:rsidR="00C27B89" w:rsidRDefault="00C27B89" w:rsidP="00C27B89">
      <w:pPr>
        <w:pStyle w:val="Prrafodelista"/>
        <w:numPr>
          <w:ilvl w:val="0"/>
          <w:numId w:val="2"/>
        </w:numPr>
      </w:pPr>
      <w:r>
        <w:lastRenderedPageBreak/>
        <w:t>MKDIR</w:t>
      </w:r>
    </w:p>
    <w:p w14:paraId="3A4EE99D" w14:textId="27120AEC" w:rsidR="00CB2F7A" w:rsidRDefault="00577C33" w:rsidP="00CB2F7A">
      <w:pPr>
        <w:pStyle w:val="Prrafodelista"/>
        <w:numPr>
          <w:ilvl w:val="1"/>
          <w:numId w:val="2"/>
        </w:numPr>
      </w:pPr>
      <w:r>
        <w:t>-p: Crea los archivos padre en caso de no existir</w:t>
      </w:r>
    </w:p>
    <w:p w14:paraId="41C00AB2" w14:textId="7CB58AB8" w:rsidR="00577C33" w:rsidRDefault="00577C33" w:rsidP="00CB2F7A">
      <w:pPr>
        <w:pStyle w:val="Prrafodelista"/>
        <w:numPr>
          <w:ilvl w:val="1"/>
          <w:numId w:val="2"/>
        </w:numPr>
      </w:pPr>
      <w:r w:rsidRPr="00577C33">
        <w:drawing>
          <wp:anchor distT="0" distB="0" distL="114300" distR="114300" simplePos="0" relativeHeight="251666432" behindDoc="0" locked="0" layoutInCell="1" allowOverlap="1" wp14:anchorId="2ED124C7" wp14:editId="4DBD3239">
            <wp:simplePos x="0" y="0"/>
            <wp:positionH relativeFrom="margin">
              <wp:align>left</wp:align>
            </wp:positionH>
            <wp:positionV relativeFrom="paragraph">
              <wp:posOffset>631825</wp:posOffset>
            </wp:positionV>
            <wp:extent cx="5759450" cy="821690"/>
            <wp:effectExtent l="19050" t="19050" r="12700" b="16510"/>
            <wp:wrapTopAndBottom/>
            <wp:docPr id="1127212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1229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16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577C33">
        <w:drawing>
          <wp:anchor distT="0" distB="0" distL="114300" distR="114300" simplePos="0" relativeHeight="251665408" behindDoc="0" locked="0" layoutInCell="1" allowOverlap="1" wp14:anchorId="012C9DAA" wp14:editId="20587408">
            <wp:simplePos x="0" y="0"/>
            <wp:positionH relativeFrom="column">
              <wp:posOffset>509270</wp:posOffset>
            </wp:positionH>
            <wp:positionV relativeFrom="paragraph">
              <wp:posOffset>431800</wp:posOffset>
            </wp:positionV>
            <wp:extent cx="4639322" cy="190527"/>
            <wp:effectExtent l="19050" t="19050" r="8890" b="19050"/>
            <wp:wrapTopAndBottom/>
            <wp:docPr id="1638158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588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052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-m: </w:t>
      </w:r>
      <w:r w:rsidR="00FB2736">
        <w:t>Crea un archivo y establece los permisos necesarios</w:t>
      </w:r>
    </w:p>
    <w:p w14:paraId="7B70CC20" w14:textId="6690538F" w:rsidR="00577C33" w:rsidRDefault="00577C33" w:rsidP="00577C33"/>
    <w:p w14:paraId="7CD88A6A" w14:textId="24E041AB" w:rsidR="00C27B89" w:rsidRDefault="00C27B89" w:rsidP="00C27B89">
      <w:pPr>
        <w:pStyle w:val="Prrafodelista"/>
        <w:numPr>
          <w:ilvl w:val="0"/>
          <w:numId w:val="2"/>
        </w:numPr>
      </w:pPr>
      <w:r>
        <w:t>TOUCH</w:t>
      </w:r>
    </w:p>
    <w:p w14:paraId="4A441131" w14:textId="0F36F088" w:rsidR="00264A85" w:rsidRDefault="00264A85" w:rsidP="00264A85">
      <w:pPr>
        <w:pStyle w:val="Prrafodelista"/>
        <w:numPr>
          <w:ilvl w:val="1"/>
          <w:numId w:val="2"/>
        </w:numPr>
      </w:pPr>
      <w:r>
        <w:t>-c: no crear el archivo</w:t>
      </w:r>
    </w:p>
    <w:p w14:paraId="49B65A89" w14:textId="48378F4A" w:rsidR="00264A85" w:rsidRDefault="00264A85" w:rsidP="00264A85">
      <w:pPr>
        <w:pStyle w:val="Prrafodelista"/>
        <w:numPr>
          <w:ilvl w:val="1"/>
          <w:numId w:val="2"/>
        </w:numPr>
      </w:pPr>
      <w:r w:rsidRPr="00264A85">
        <w:drawing>
          <wp:anchor distT="0" distB="0" distL="114300" distR="114300" simplePos="0" relativeHeight="251668480" behindDoc="0" locked="0" layoutInCell="1" allowOverlap="1" wp14:anchorId="4A34D7DE" wp14:editId="798C7293">
            <wp:simplePos x="0" y="0"/>
            <wp:positionH relativeFrom="column">
              <wp:posOffset>919482</wp:posOffset>
            </wp:positionH>
            <wp:positionV relativeFrom="paragraph">
              <wp:posOffset>793750</wp:posOffset>
            </wp:positionV>
            <wp:extent cx="5048955" cy="514422"/>
            <wp:effectExtent l="19050" t="19050" r="18415" b="19050"/>
            <wp:wrapTopAndBottom/>
            <wp:docPr id="411256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5677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1442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264A85">
        <w:drawing>
          <wp:anchor distT="0" distB="0" distL="114300" distR="114300" simplePos="0" relativeHeight="251667456" behindDoc="0" locked="0" layoutInCell="1" allowOverlap="1" wp14:anchorId="680697DC" wp14:editId="69A225C7">
            <wp:simplePos x="0" y="0"/>
            <wp:positionH relativeFrom="column">
              <wp:posOffset>90170</wp:posOffset>
            </wp:positionH>
            <wp:positionV relativeFrom="paragraph">
              <wp:posOffset>388620</wp:posOffset>
            </wp:positionV>
            <wp:extent cx="4333875" cy="398967"/>
            <wp:effectExtent l="19050" t="19050" r="9525" b="20320"/>
            <wp:wrapTopAndBottom/>
            <wp:docPr id="1625757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578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89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>-f: no tiene efecto</w:t>
      </w:r>
    </w:p>
    <w:p w14:paraId="715FFF68" w14:textId="7C0ADFC5" w:rsidR="00264A85" w:rsidRDefault="00264A85" w:rsidP="00264A85"/>
    <w:p w14:paraId="248AEE0F" w14:textId="1C145DD3" w:rsidR="00C27B89" w:rsidRDefault="00C27B89" w:rsidP="00C27B89">
      <w:pPr>
        <w:pStyle w:val="Prrafodelista"/>
        <w:numPr>
          <w:ilvl w:val="0"/>
          <w:numId w:val="2"/>
        </w:numPr>
      </w:pPr>
      <w:r>
        <w:t>RM</w:t>
      </w:r>
    </w:p>
    <w:p w14:paraId="301E17E3" w14:textId="3E0FC8FB" w:rsidR="00264A85" w:rsidRDefault="00264A85" w:rsidP="00264A85">
      <w:pPr>
        <w:pStyle w:val="Prrafodelista"/>
        <w:numPr>
          <w:ilvl w:val="1"/>
          <w:numId w:val="2"/>
        </w:numPr>
      </w:pPr>
      <w:r w:rsidRPr="00264A85">
        <w:drawing>
          <wp:anchor distT="0" distB="0" distL="114300" distR="114300" simplePos="0" relativeHeight="251670528" behindDoc="0" locked="0" layoutInCell="1" allowOverlap="1" wp14:anchorId="631361DE" wp14:editId="61870992">
            <wp:simplePos x="0" y="0"/>
            <wp:positionH relativeFrom="margin">
              <wp:posOffset>831850</wp:posOffset>
            </wp:positionH>
            <wp:positionV relativeFrom="paragraph">
              <wp:posOffset>760730</wp:posOffset>
            </wp:positionV>
            <wp:extent cx="5077534" cy="552527"/>
            <wp:effectExtent l="0" t="0" r="8890" b="0"/>
            <wp:wrapTopAndBottom/>
            <wp:docPr id="1367264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640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4A85">
        <w:drawing>
          <wp:anchor distT="0" distB="0" distL="114300" distR="114300" simplePos="0" relativeHeight="251669504" behindDoc="0" locked="0" layoutInCell="1" allowOverlap="1" wp14:anchorId="220B5922" wp14:editId="3C49D962">
            <wp:simplePos x="0" y="0"/>
            <wp:positionH relativeFrom="margin">
              <wp:align>left</wp:align>
            </wp:positionH>
            <wp:positionV relativeFrom="paragraph">
              <wp:posOffset>551180</wp:posOffset>
            </wp:positionV>
            <wp:extent cx="4963218" cy="209579"/>
            <wp:effectExtent l="0" t="0" r="8890" b="0"/>
            <wp:wrapTopAndBottom/>
            <wp:docPr id="1731874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438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-f: no pregunta cuando se intenta eliminar un archivo que no exista</w:t>
      </w:r>
    </w:p>
    <w:p w14:paraId="7E9E1833" w14:textId="77777777" w:rsidR="00264A85" w:rsidRDefault="00264A85" w:rsidP="00264A85"/>
    <w:p w14:paraId="0CE8BD72" w14:textId="336D65DB" w:rsidR="00C27B89" w:rsidRDefault="00C27B89" w:rsidP="00C27B89">
      <w:pPr>
        <w:pStyle w:val="Prrafodelista"/>
        <w:numPr>
          <w:ilvl w:val="0"/>
          <w:numId w:val="2"/>
        </w:numPr>
      </w:pPr>
      <w:r>
        <w:t>CP</w:t>
      </w:r>
    </w:p>
    <w:p w14:paraId="06E946D2" w14:textId="30BAA0FE" w:rsidR="000B7275" w:rsidRDefault="000B7275" w:rsidP="000B7275">
      <w:pPr>
        <w:pStyle w:val="Prrafodelista"/>
        <w:numPr>
          <w:ilvl w:val="1"/>
          <w:numId w:val="2"/>
        </w:numPr>
      </w:pPr>
      <w:r>
        <w:t>-f: fuerza el copiado y pegado de un archivo</w:t>
      </w:r>
    </w:p>
    <w:p w14:paraId="471750C7" w14:textId="135D6792" w:rsidR="000B7275" w:rsidRDefault="000B7275" w:rsidP="000B7275">
      <w:pPr>
        <w:pStyle w:val="Prrafodelista"/>
        <w:numPr>
          <w:ilvl w:val="1"/>
          <w:numId w:val="2"/>
        </w:numPr>
      </w:pPr>
      <w:r>
        <w:t>-l: crear enlaces duros (acceso directo) de los ficheros en vez de copiarlos</w:t>
      </w:r>
    </w:p>
    <w:p w14:paraId="4C74A7F0" w14:textId="79F7246B" w:rsidR="000B7275" w:rsidRDefault="0086436D" w:rsidP="000B7275">
      <w:r w:rsidRPr="000B7275">
        <w:drawing>
          <wp:anchor distT="0" distB="0" distL="114300" distR="114300" simplePos="0" relativeHeight="251671552" behindDoc="0" locked="0" layoutInCell="1" allowOverlap="1" wp14:anchorId="7CFECFCA" wp14:editId="7E574A46">
            <wp:simplePos x="0" y="0"/>
            <wp:positionH relativeFrom="column">
              <wp:posOffset>242570</wp:posOffset>
            </wp:positionH>
            <wp:positionV relativeFrom="paragraph">
              <wp:posOffset>401955</wp:posOffset>
            </wp:positionV>
            <wp:extent cx="5759450" cy="197485"/>
            <wp:effectExtent l="0" t="0" r="0" b="0"/>
            <wp:wrapTopAndBottom/>
            <wp:docPr id="531664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6438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275">
        <w:drawing>
          <wp:anchor distT="0" distB="0" distL="114300" distR="114300" simplePos="0" relativeHeight="251672576" behindDoc="0" locked="0" layoutInCell="1" allowOverlap="1" wp14:anchorId="1E576F5C" wp14:editId="193D217F">
            <wp:simplePos x="0" y="0"/>
            <wp:positionH relativeFrom="margin">
              <wp:posOffset>0</wp:posOffset>
            </wp:positionH>
            <wp:positionV relativeFrom="paragraph">
              <wp:posOffset>249555</wp:posOffset>
            </wp:positionV>
            <wp:extent cx="5495925" cy="171450"/>
            <wp:effectExtent l="0" t="0" r="9525" b="0"/>
            <wp:wrapTopAndBottom/>
            <wp:docPr id="2044172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2979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575" b="-12502"/>
                    <a:stretch/>
                  </pic:blipFill>
                  <pic:spPr bwMode="auto">
                    <a:xfrm>
                      <a:off x="0" y="0"/>
                      <a:ext cx="549592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A88280" w14:textId="60B00A80" w:rsidR="000B7275" w:rsidRDefault="000B7275" w:rsidP="000B7275"/>
    <w:p w14:paraId="5C8FCB62" w14:textId="137A443F" w:rsidR="00370651" w:rsidRDefault="00370651" w:rsidP="000B7275"/>
    <w:p w14:paraId="5498EFF7" w14:textId="0A3AB0B9" w:rsidR="00370651" w:rsidRDefault="00370651" w:rsidP="000B7275"/>
    <w:p w14:paraId="089A6275" w14:textId="25BFCD4A" w:rsidR="00370651" w:rsidRDefault="00370651" w:rsidP="000B7275"/>
    <w:p w14:paraId="4A335EDB" w14:textId="2FCAE2A2" w:rsidR="00370651" w:rsidRDefault="00370651" w:rsidP="000B7275"/>
    <w:p w14:paraId="156529FC" w14:textId="650866CF" w:rsidR="00370651" w:rsidRDefault="00370651" w:rsidP="000B7275"/>
    <w:p w14:paraId="0E5D113B" w14:textId="236ACBD8" w:rsidR="00370651" w:rsidRDefault="00370651" w:rsidP="000B7275"/>
    <w:p w14:paraId="531AD4EA" w14:textId="77777777" w:rsidR="00370651" w:rsidRDefault="00370651" w:rsidP="000B7275"/>
    <w:p w14:paraId="6C9BC892" w14:textId="7F5D6C58" w:rsidR="00C27B89" w:rsidRDefault="00C27B89" w:rsidP="00C27B89">
      <w:pPr>
        <w:pStyle w:val="Prrafodelista"/>
        <w:numPr>
          <w:ilvl w:val="0"/>
          <w:numId w:val="2"/>
        </w:numPr>
      </w:pPr>
      <w:r>
        <w:t>MV</w:t>
      </w:r>
    </w:p>
    <w:p w14:paraId="3E1271F1" w14:textId="2252C4A0" w:rsidR="00370651" w:rsidRDefault="00370651" w:rsidP="00370651">
      <w:pPr>
        <w:pStyle w:val="Prrafodelista"/>
        <w:numPr>
          <w:ilvl w:val="1"/>
          <w:numId w:val="2"/>
        </w:numPr>
      </w:pPr>
      <w:r>
        <w:t>-u: comprueba que el archivo de origen es mas moderno que el de destino, tambien lo mueve en caso de que no exista el destino</w:t>
      </w:r>
    </w:p>
    <w:p w14:paraId="5FF8BBA3" w14:textId="4F831DB0" w:rsidR="00370651" w:rsidRDefault="00370651" w:rsidP="00370651">
      <w:pPr>
        <w:pStyle w:val="Prrafodelista"/>
        <w:numPr>
          <w:ilvl w:val="1"/>
          <w:numId w:val="2"/>
        </w:numPr>
      </w:pPr>
      <w:r w:rsidRPr="00370651">
        <w:drawing>
          <wp:anchor distT="0" distB="0" distL="114300" distR="114300" simplePos="0" relativeHeight="251673600" behindDoc="0" locked="0" layoutInCell="1" allowOverlap="1" wp14:anchorId="3F00D072" wp14:editId="55150F86">
            <wp:simplePos x="0" y="0"/>
            <wp:positionH relativeFrom="column">
              <wp:posOffset>71120</wp:posOffset>
            </wp:positionH>
            <wp:positionV relativeFrom="paragraph">
              <wp:posOffset>635000</wp:posOffset>
            </wp:positionV>
            <wp:extent cx="5759450" cy="436880"/>
            <wp:effectExtent l="0" t="0" r="0" b="1270"/>
            <wp:wrapTopAndBottom/>
            <wp:docPr id="1883913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1382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651">
        <w:drawing>
          <wp:anchor distT="0" distB="0" distL="114300" distR="114300" simplePos="0" relativeHeight="251674624" behindDoc="0" locked="0" layoutInCell="1" allowOverlap="1" wp14:anchorId="036CF517" wp14:editId="2E59E951">
            <wp:simplePos x="0" y="0"/>
            <wp:positionH relativeFrom="column">
              <wp:posOffset>4445</wp:posOffset>
            </wp:positionH>
            <wp:positionV relativeFrom="paragraph">
              <wp:posOffset>425450</wp:posOffset>
            </wp:positionV>
            <wp:extent cx="5639435" cy="161925"/>
            <wp:effectExtent l="0" t="0" r="0" b="9525"/>
            <wp:wrapTopAndBottom/>
            <wp:docPr id="2087154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419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-i: pide confirmacion</w:t>
      </w:r>
    </w:p>
    <w:p w14:paraId="02B4765C" w14:textId="375639FC" w:rsidR="00370651" w:rsidRDefault="00370651" w:rsidP="00370651"/>
    <w:p w14:paraId="166DA812" w14:textId="2CC57E92" w:rsidR="00C27B89" w:rsidRDefault="00C27B89" w:rsidP="00C27B89">
      <w:pPr>
        <w:pStyle w:val="Prrafodelista"/>
        <w:numPr>
          <w:ilvl w:val="0"/>
          <w:numId w:val="2"/>
        </w:numPr>
      </w:pPr>
      <w:r>
        <w:t>CLEAR</w:t>
      </w:r>
    </w:p>
    <w:p w14:paraId="2F957B69" w14:textId="22C74BBD" w:rsidR="00F83DB5" w:rsidRDefault="00F83DB5" w:rsidP="00F83DB5">
      <w:pPr>
        <w:pStyle w:val="Prrafodelista"/>
        <w:numPr>
          <w:ilvl w:val="1"/>
          <w:numId w:val="2"/>
        </w:numPr>
      </w:pPr>
      <w:r>
        <w:t>-V: Muestra la version del comando</w:t>
      </w:r>
    </w:p>
    <w:p w14:paraId="43029297" w14:textId="742B8A3C" w:rsidR="00C27B89" w:rsidRDefault="00F83DB5" w:rsidP="00C27B89">
      <w:pPr>
        <w:pStyle w:val="Prrafodelista"/>
        <w:numPr>
          <w:ilvl w:val="1"/>
          <w:numId w:val="2"/>
        </w:numPr>
      </w:pPr>
      <w:r w:rsidRPr="00F83DB5">
        <w:drawing>
          <wp:anchor distT="0" distB="0" distL="114300" distR="114300" simplePos="0" relativeHeight="251675648" behindDoc="0" locked="0" layoutInCell="1" allowOverlap="1" wp14:anchorId="70A9A500" wp14:editId="0EA48BF7">
            <wp:simplePos x="0" y="0"/>
            <wp:positionH relativeFrom="margin">
              <wp:posOffset>762000</wp:posOffset>
            </wp:positionH>
            <wp:positionV relativeFrom="paragraph">
              <wp:posOffset>517525</wp:posOffset>
            </wp:positionV>
            <wp:extent cx="3277057" cy="323895"/>
            <wp:effectExtent l="0" t="0" r="0" b="0"/>
            <wp:wrapTopAndBottom/>
            <wp:docPr id="202449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962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3DB5">
        <w:drawing>
          <wp:anchor distT="0" distB="0" distL="114300" distR="114300" simplePos="0" relativeHeight="251676672" behindDoc="0" locked="0" layoutInCell="1" allowOverlap="1" wp14:anchorId="22DB0770" wp14:editId="603356CE">
            <wp:simplePos x="0" y="0"/>
            <wp:positionH relativeFrom="column">
              <wp:posOffset>1899920</wp:posOffset>
            </wp:positionH>
            <wp:positionV relativeFrom="paragraph">
              <wp:posOffset>841375</wp:posOffset>
            </wp:positionV>
            <wp:extent cx="3238952" cy="409632"/>
            <wp:effectExtent l="0" t="0" r="0" b="9525"/>
            <wp:wrapTopAndBottom/>
            <wp:docPr id="296692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9267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-x: Limpia la consola sin borrar el texto de fuera de pantalla</w:t>
      </w:r>
    </w:p>
    <w:p w14:paraId="33BC610E" w14:textId="77777777" w:rsidR="00F83DB5" w:rsidRDefault="00F83DB5" w:rsidP="00F83DB5"/>
    <w:p w14:paraId="37A6AEE0" w14:textId="7941896D" w:rsidR="00C27B89" w:rsidRDefault="00C27B89" w:rsidP="00C27B89">
      <w:pPr>
        <w:pStyle w:val="Ttulo3"/>
      </w:pPr>
      <w:r>
        <w:t>Manipulacion de archivos</w:t>
      </w:r>
    </w:p>
    <w:p w14:paraId="3B694AC5" w14:textId="65F12F46" w:rsidR="00C27B89" w:rsidRDefault="00C27B89" w:rsidP="00C27B89"/>
    <w:p w14:paraId="064B62CE" w14:textId="59254801" w:rsidR="00C27B89" w:rsidRDefault="00F83DB5" w:rsidP="00C27B89">
      <w:pPr>
        <w:pStyle w:val="Prrafodelista"/>
        <w:numPr>
          <w:ilvl w:val="0"/>
          <w:numId w:val="2"/>
        </w:numPr>
      </w:pPr>
      <w:r w:rsidRPr="00F83DB5">
        <w:drawing>
          <wp:anchor distT="0" distB="0" distL="114300" distR="114300" simplePos="0" relativeHeight="251677696" behindDoc="0" locked="0" layoutInCell="1" allowOverlap="1" wp14:anchorId="3B24FD1F" wp14:editId="200C7719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4419600" cy="885825"/>
            <wp:effectExtent l="0" t="0" r="0" b="9525"/>
            <wp:wrapTopAndBottom/>
            <wp:docPr id="10993167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16758" name="Imagen 1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CAT</w:t>
      </w:r>
    </w:p>
    <w:p w14:paraId="081A02F4" w14:textId="232C10AE" w:rsidR="00F83DB5" w:rsidRDefault="00F83DB5" w:rsidP="00F83DB5"/>
    <w:p w14:paraId="7A97AF8B" w14:textId="494CC96A" w:rsidR="00F83DB5" w:rsidRPr="00F83DB5" w:rsidRDefault="00AD68D6" w:rsidP="00F83DB5">
      <w:pPr>
        <w:pStyle w:val="Prrafodelista"/>
        <w:numPr>
          <w:ilvl w:val="0"/>
          <w:numId w:val="2"/>
        </w:numPr>
      </w:pPr>
      <w:r w:rsidRPr="00AD68D6">
        <w:drawing>
          <wp:anchor distT="0" distB="0" distL="114300" distR="114300" simplePos="0" relativeHeight="251678720" behindDoc="0" locked="0" layoutInCell="1" allowOverlap="1" wp14:anchorId="4B507E4A" wp14:editId="1B350DCE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3355340" cy="2073910"/>
            <wp:effectExtent l="0" t="0" r="0" b="2540"/>
            <wp:wrapTopAndBottom/>
            <wp:docPr id="1030859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5982" name="Imagen 1" descr="Text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B89">
        <w:t>LESS</w:t>
      </w:r>
    </w:p>
    <w:p w14:paraId="0BF84405" w14:textId="207DF8A0" w:rsidR="00C27B89" w:rsidRDefault="00AD68D6" w:rsidP="00C27B89">
      <w:pPr>
        <w:pStyle w:val="Prrafodelista"/>
        <w:numPr>
          <w:ilvl w:val="0"/>
          <w:numId w:val="2"/>
        </w:numPr>
      </w:pPr>
      <w:r w:rsidRPr="00AD68D6">
        <w:lastRenderedPageBreak/>
        <w:drawing>
          <wp:anchor distT="0" distB="0" distL="114300" distR="114300" simplePos="0" relativeHeight="251679744" behindDoc="0" locked="0" layoutInCell="1" allowOverlap="1" wp14:anchorId="6A14A904" wp14:editId="1BB7DB2F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4296375" cy="905001"/>
            <wp:effectExtent l="0" t="0" r="9525" b="9525"/>
            <wp:wrapTopAndBottom/>
            <wp:docPr id="2443385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38542" name="Imagen 1" descr="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HEAD</w:t>
      </w:r>
    </w:p>
    <w:p w14:paraId="6FDEA572" w14:textId="277D49BA" w:rsidR="00AD68D6" w:rsidRDefault="00AD68D6" w:rsidP="00AD68D6">
      <w:pPr>
        <w:ind w:left="360"/>
      </w:pPr>
    </w:p>
    <w:p w14:paraId="536D5D03" w14:textId="0BD304DE" w:rsidR="00C27B89" w:rsidRDefault="00AD68D6" w:rsidP="00C27B89">
      <w:pPr>
        <w:pStyle w:val="Prrafodelista"/>
        <w:numPr>
          <w:ilvl w:val="0"/>
          <w:numId w:val="2"/>
        </w:numPr>
      </w:pPr>
      <w:r w:rsidRPr="00AD68D6">
        <w:drawing>
          <wp:anchor distT="0" distB="0" distL="114300" distR="114300" simplePos="0" relativeHeight="251680768" behindDoc="0" locked="0" layoutInCell="1" allowOverlap="1" wp14:anchorId="0908914F" wp14:editId="396E6DC6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4344006" cy="876422"/>
            <wp:effectExtent l="0" t="0" r="0" b="0"/>
            <wp:wrapTopAndBottom/>
            <wp:docPr id="15708812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81217" name="Imagen 1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TAIL</w:t>
      </w:r>
    </w:p>
    <w:p w14:paraId="451E854D" w14:textId="13177DD5" w:rsidR="00AD68D6" w:rsidRDefault="00AD68D6" w:rsidP="00AD68D6"/>
    <w:p w14:paraId="271C671E" w14:textId="064CB4A1" w:rsidR="00C27B89" w:rsidRDefault="00AD68D6" w:rsidP="00C27B89">
      <w:pPr>
        <w:pStyle w:val="Prrafodelista"/>
        <w:numPr>
          <w:ilvl w:val="0"/>
          <w:numId w:val="2"/>
        </w:numPr>
      </w:pPr>
      <w:r w:rsidRPr="00AD68D6">
        <w:drawing>
          <wp:anchor distT="0" distB="0" distL="114300" distR="114300" simplePos="0" relativeHeight="251681792" behindDoc="0" locked="0" layoutInCell="1" allowOverlap="1" wp14:anchorId="549797D1" wp14:editId="47BA3B69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4152900" cy="509112"/>
            <wp:effectExtent l="0" t="0" r="0" b="5715"/>
            <wp:wrapTopAndBottom/>
            <wp:docPr id="1370540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4053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GREP</w:t>
      </w:r>
    </w:p>
    <w:p w14:paraId="39482B98" w14:textId="7D01FBA7" w:rsidR="00AD68D6" w:rsidRDefault="00AD68D6" w:rsidP="00AD68D6"/>
    <w:p w14:paraId="5BA89BC9" w14:textId="389A818C" w:rsidR="00C27B89" w:rsidRDefault="00AD68D6" w:rsidP="00C27B89">
      <w:pPr>
        <w:pStyle w:val="Prrafodelista"/>
        <w:numPr>
          <w:ilvl w:val="0"/>
          <w:numId w:val="2"/>
        </w:numPr>
      </w:pPr>
      <w:r w:rsidRPr="00AD68D6">
        <w:drawing>
          <wp:anchor distT="0" distB="0" distL="114300" distR="114300" simplePos="0" relativeHeight="251682816" behindDoc="0" locked="0" layoutInCell="1" allowOverlap="1" wp14:anchorId="6D53FCAF" wp14:editId="1A68B719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258269" cy="543001"/>
            <wp:effectExtent l="0" t="0" r="0" b="9525"/>
            <wp:wrapTopAndBottom/>
            <wp:docPr id="160902924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9244" name="Imagen 1" descr="Texto&#10;&#10;Descripción generada automáticamente con confianza media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FIND</w:t>
      </w:r>
    </w:p>
    <w:p w14:paraId="074BDFC8" w14:textId="016F9BD7" w:rsidR="00AD68D6" w:rsidRDefault="00AD68D6" w:rsidP="00AD68D6"/>
    <w:p w14:paraId="07075BF1" w14:textId="77220702" w:rsidR="00C27B89" w:rsidRDefault="00AD68D6" w:rsidP="00C27B89">
      <w:pPr>
        <w:pStyle w:val="Prrafodelista"/>
        <w:numPr>
          <w:ilvl w:val="0"/>
          <w:numId w:val="2"/>
        </w:numPr>
      </w:pPr>
      <w:r w:rsidRPr="00AD68D6">
        <w:drawing>
          <wp:anchor distT="0" distB="0" distL="114300" distR="114300" simplePos="0" relativeHeight="251683840" behindDoc="0" locked="0" layoutInCell="1" allowOverlap="1" wp14:anchorId="1D1F5BC7" wp14:editId="6F73D215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797425" cy="601980"/>
            <wp:effectExtent l="0" t="0" r="3175" b="7620"/>
            <wp:wrapTopAndBottom/>
            <wp:docPr id="7796624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62494" name="Imagen 1" descr="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B89">
        <w:t>NANO</w:t>
      </w:r>
    </w:p>
    <w:p w14:paraId="7494018B" w14:textId="2203640D" w:rsidR="00AD68D6" w:rsidRDefault="00AD68D6" w:rsidP="00AD68D6"/>
    <w:p w14:paraId="4CF294AE" w14:textId="494F614B" w:rsidR="00C27B89" w:rsidRDefault="00C27B89" w:rsidP="00C27B89"/>
    <w:p w14:paraId="05546938" w14:textId="52EF0CDD" w:rsidR="00AD68D6" w:rsidRDefault="00AD68D6" w:rsidP="00C27B89"/>
    <w:p w14:paraId="37CD68BB" w14:textId="5E379DBB" w:rsidR="00AD68D6" w:rsidRDefault="00AD68D6" w:rsidP="00C27B89"/>
    <w:p w14:paraId="16AAF9EF" w14:textId="384307FD" w:rsidR="00AD68D6" w:rsidRDefault="00AD68D6" w:rsidP="00C27B89"/>
    <w:p w14:paraId="7E96374B" w14:textId="63D435E6" w:rsidR="00AD68D6" w:rsidRDefault="00AD68D6" w:rsidP="00C27B89"/>
    <w:p w14:paraId="5F24A9EB" w14:textId="1C9795C2" w:rsidR="00AD68D6" w:rsidRDefault="00AD68D6" w:rsidP="00C27B89"/>
    <w:p w14:paraId="7E58F0D7" w14:textId="351C5F3E" w:rsidR="00AD68D6" w:rsidRDefault="00AD68D6" w:rsidP="00C27B89"/>
    <w:p w14:paraId="1C7EA02C" w14:textId="40D378DF" w:rsidR="00AD68D6" w:rsidRDefault="00AD68D6" w:rsidP="00C27B89"/>
    <w:p w14:paraId="0BD0E865" w14:textId="77777777" w:rsidR="00AD68D6" w:rsidRDefault="00AD68D6" w:rsidP="00C27B89"/>
    <w:p w14:paraId="1E07F0D7" w14:textId="51A87ED5" w:rsidR="00C27B89" w:rsidRDefault="00C27B89" w:rsidP="00C27B89">
      <w:pPr>
        <w:pStyle w:val="Ttulo3"/>
      </w:pPr>
      <w:r>
        <w:lastRenderedPageBreak/>
        <w:t>Administracion del sistema</w:t>
      </w:r>
    </w:p>
    <w:p w14:paraId="2689183F" w14:textId="40C48173" w:rsidR="00C27B89" w:rsidRDefault="00C27B89" w:rsidP="00C27B89">
      <w:r>
        <w:t xml:space="preserve"> </w:t>
      </w:r>
    </w:p>
    <w:p w14:paraId="39A3A38F" w14:textId="4912090F" w:rsidR="00C27B89" w:rsidRDefault="00AD68D6" w:rsidP="00C27B89">
      <w:pPr>
        <w:pStyle w:val="Prrafodelista"/>
        <w:numPr>
          <w:ilvl w:val="0"/>
          <w:numId w:val="2"/>
        </w:numPr>
      </w:pPr>
      <w:r w:rsidRPr="00AD68D6">
        <w:drawing>
          <wp:anchor distT="0" distB="0" distL="114300" distR="114300" simplePos="0" relativeHeight="251684864" behindDoc="0" locked="0" layoutInCell="1" allowOverlap="1" wp14:anchorId="54DADC3A" wp14:editId="73FA532A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3981450" cy="2372189"/>
            <wp:effectExtent l="0" t="0" r="0" b="9525"/>
            <wp:wrapTopAndBottom/>
            <wp:docPr id="27706035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60351" name="Imagen 1" descr="Imagen que contiene Text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72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TOP</w:t>
      </w:r>
    </w:p>
    <w:p w14:paraId="2EE09934" w14:textId="1F5B2698" w:rsidR="00AD68D6" w:rsidRDefault="00AD68D6" w:rsidP="00AD68D6">
      <w:pPr>
        <w:ind w:left="360"/>
      </w:pPr>
    </w:p>
    <w:p w14:paraId="14B85289" w14:textId="1342E68F" w:rsidR="00C27B89" w:rsidRDefault="00CF2672" w:rsidP="00C27B89">
      <w:pPr>
        <w:pStyle w:val="Prrafodelista"/>
        <w:numPr>
          <w:ilvl w:val="0"/>
          <w:numId w:val="2"/>
        </w:numPr>
      </w:pPr>
      <w:r w:rsidRPr="00CF2672">
        <w:drawing>
          <wp:anchor distT="0" distB="0" distL="114300" distR="114300" simplePos="0" relativeHeight="251685888" behindDoc="0" locked="0" layoutInCell="1" allowOverlap="1" wp14:anchorId="2DD33FA4" wp14:editId="0893C8FB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2931795" cy="2676525"/>
            <wp:effectExtent l="0" t="0" r="1905" b="9525"/>
            <wp:wrapTopAndBottom/>
            <wp:docPr id="10057627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62739" name="Imagen 1" descr="Texto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B89">
        <w:t>PS</w:t>
      </w:r>
    </w:p>
    <w:p w14:paraId="27AB8050" w14:textId="31B63CF4" w:rsidR="00CF2672" w:rsidRDefault="00CF2672" w:rsidP="00CF2672"/>
    <w:p w14:paraId="34879238" w14:textId="2CA9288E" w:rsidR="00C27B89" w:rsidRDefault="00CF2672" w:rsidP="00C27B89">
      <w:pPr>
        <w:pStyle w:val="Prrafodelista"/>
        <w:numPr>
          <w:ilvl w:val="0"/>
          <w:numId w:val="2"/>
        </w:numPr>
      </w:pPr>
      <w:r w:rsidRPr="00CF2672">
        <w:drawing>
          <wp:anchor distT="0" distB="0" distL="114300" distR="114300" simplePos="0" relativeHeight="251686912" behindDoc="0" locked="0" layoutInCell="1" allowOverlap="1" wp14:anchorId="5C2CE524" wp14:editId="70859617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3534268" cy="171474"/>
            <wp:effectExtent l="0" t="0" r="0" b="0"/>
            <wp:wrapTopAndBottom/>
            <wp:docPr id="250665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6573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KLL</w:t>
      </w:r>
    </w:p>
    <w:p w14:paraId="016ACF2D" w14:textId="4FDBEDA3" w:rsidR="00CF2672" w:rsidRDefault="00CF2672" w:rsidP="00CF2672"/>
    <w:p w14:paraId="433854AA" w14:textId="19407C0B" w:rsidR="00CF2672" w:rsidRDefault="00CF2672" w:rsidP="00CF2672"/>
    <w:p w14:paraId="59E3702F" w14:textId="0553B224" w:rsidR="00CF2672" w:rsidRDefault="00CF2672" w:rsidP="00CF2672"/>
    <w:p w14:paraId="76E5B43D" w14:textId="65408BF5" w:rsidR="00CF2672" w:rsidRDefault="00CF2672" w:rsidP="00CF2672"/>
    <w:p w14:paraId="78462352" w14:textId="35C60184" w:rsidR="00CF2672" w:rsidRDefault="00CF2672" w:rsidP="00CF2672"/>
    <w:p w14:paraId="08350132" w14:textId="77777777" w:rsidR="00CF2672" w:rsidRDefault="00CF2672" w:rsidP="00CF2672"/>
    <w:p w14:paraId="2D5111A2" w14:textId="747B7F47" w:rsidR="00C27B89" w:rsidRDefault="00C27B89" w:rsidP="00C27B89">
      <w:pPr>
        <w:pStyle w:val="Prrafodelista"/>
        <w:numPr>
          <w:ilvl w:val="0"/>
          <w:numId w:val="2"/>
        </w:numPr>
      </w:pPr>
      <w:r>
        <w:lastRenderedPageBreak/>
        <w:t>SUDO</w:t>
      </w:r>
    </w:p>
    <w:p w14:paraId="127F8233" w14:textId="4D7AB5AC" w:rsidR="00CF2672" w:rsidRDefault="00CF2672" w:rsidP="00CF2672">
      <w:pPr>
        <w:pStyle w:val="Prrafodelista"/>
        <w:numPr>
          <w:ilvl w:val="1"/>
          <w:numId w:val="2"/>
        </w:numPr>
      </w:pPr>
      <w:r>
        <w:t>Da permisos de admin al comando, lo uso en los comandos que quedan para que se vea su uso</w:t>
      </w:r>
    </w:p>
    <w:p w14:paraId="15028237" w14:textId="0447B2B8" w:rsidR="00CF2672" w:rsidRDefault="00CF2672" w:rsidP="00CF2672"/>
    <w:p w14:paraId="39AC3872" w14:textId="74C285E0" w:rsidR="00CF2672" w:rsidRDefault="00CF2672" w:rsidP="00CF2672">
      <w:pPr>
        <w:pStyle w:val="Prrafodelista"/>
        <w:numPr>
          <w:ilvl w:val="0"/>
          <w:numId w:val="2"/>
        </w:numPr>
      </w:pPr>
      <w:r w:rsidRPr="00CF2672">
        <w:drawing>
          <wp:anchor distT="0" distB="0" distL="114300" distR="114300" simplePos="0" relativeHeight="251687936" behindDoc="0" locked="0" layoutInCell="1" allowOverlap="1" wp14:anchorId="4E411D63" wp14:editId="03C33A2B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4371975" cy="1408962"/>
            <wp:effectExtent l="0" t="0" r="0" b="1270"/>
            <wp:wrapTopAndBottom/>
            <wp:docPr id="15777906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90664" name="Imagen 1" descr="Texto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APT</w:t>
      </w:r>
    </w:p>
    <w:p w14:paraId="1D8B900A" w14:textId="1AC9E2F9" w:rsidR="00CF2672" w:rsidRDefault="00CF2672" w:rsidP="00CF2672"/>
    <w:p w14:paraId="41E59D33" w14:textId="3CEF2EC3" w:rsidR="00C27B89" w:rsidRDefault="00CF2672" w:rsidP="00C27B89">
      <w:pPr>
        <w:pStyle w:val="Prrafodelista"/>
        <w:numPr>
          <w:ilvl w:val="0"/>
          <w:numId w:val="2"/>
        </w:numPr>
      </w:pPr>
      <w:r w:rsidRPr="00CF2672">
        <w:drawing>
          <wp:anchor distT="0" distB="0" distL="114300" distR="114300" simplePos="0" relativeHeight="251688960" behindDoc="0" locked="0" layoutInCell="1" allowOverlap="1" wp14:anchorId="4357E341" wp14:editId="3EE1BDBD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4648200" cy="2129790"/>
            <wp:effectExtent l="0" t="0" r="0" b="3810"/>
            <wp:wrapTopAndBottom/>
            <wp:docPr id="16912863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86351" name="Imagen 1" descr="Texto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B89">
        <w:t>SUDO APT-GET INSTALL</w:t>
      </w:r>
    </w:p>
    <w:p w14:paraId="6956AFE3" w14:textId="70F04112" w:rsidR="00CF2672" w:rsidRDefault="00CF2672" w:rsidP="00CF2672"/>
    <w:p w14:paraId="54546D21" w14:textId="5F77AD8B" w:rsidR="00C27B89" w:rsidRDefault="00CF2672" w:rsidP="00C27B89">
      <w:pPr>
        <w:pStyle w:val="Prrafodelista"/>
        <w:numPr>
          <w:ilvl w:val="0"/>
          <w:numId w:val="2"/>
        </w:numPr>
      </w:pPr>
      <w:r w:rsidRPr="00CF2672">
        <w:drawing>
          <wp:anchor distT="0" distB="0" distL="114300" distR="114300" simplePos="0" relativeHeight="251689984" behindDoc="0" locked="0" layoutInCell="1" allowOverlap="1" wp14:anchorId="593BA440" wp14:editId="052B0BFD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4286250" cy="2339340"/>
            <wp:effectExtent l="0" t="0" r="0" b="3810"/>
            <wp:wrapTopAndBottom/>
            <wp:docPr id="8556665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66566" name="Imagen 1" descr="Texto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SUDO APT-GET REMOVE</w:t>
      </w:r>
    </w:p>
    <w:p w14:paraId="0D499606" w14:textId="03324EFE" w:rsidR="00CF2672" w:rsidRDefault="00CF2672" w:rsidP="00CF2672"/>
    <w:p w14:paraId="3C0D23B7" w14:textId="5F1FFB39" w:rsidR="00CF2672" w:rsidRDefault="00CF2672" w:rsidP="00CF2672"/>
    <w:p w14:paraId="68F59F15" w14:textId="77777777" w:rsidR="00CF2672" w:rsidRDefault="00CF2672" w:rsidP="00CF2672"/>
    <w:p w14:paraId="3222268D" w14:textId="24DEB94E" w:rsidR="00C27B89" w:rsidRDefault="00CF2672" w:rsidP="00C27B89">
      <w:pPr>
        <w:pStyle w:val="Prrafodelista"/>
        <w:numPr>
          <w:ilvl w:val="0"/>
          <w:numId w:val="2"/>
        </w:numPr>
      </w:pPr>
      <w:r w:rsidRPr="00CF2672">
        <w:lastRenderedPageBreak/>
        <w:drawing>
          <wp:anchor distT="0" distB="0" distL="114300" distR="114300" simplePos="0" relativeHeight="251691008" behindDoc="0" locked="0" layoutInCell="1" allowOverlap="1" wp14:anchorId="1F357AA8" wp14:editId="0F77A6FA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095875" cy="758825"/>
            <wp:effectExtent l="0" t="0" r="9525" b="3175"/>
            <wp:wrapTopAndBottom/>
            <wp:docPr id="1807923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2308" name="Imagen 1" descr="Texto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B89">
        <w:t>SUDO APT-GET UPDATE</w:t>
      </w:r>
    </w:p>
    <w:p w14:paraId="346374F5" w14:textId="50DA97C3" w:rsidR="00CF2672" w:rsidRDefault="00CF2672" w:rsidP="00CF2672">
      <w:pPr>
        <w:ind w:left="360"/>
      </w:pPr>
    </w:p>
    <w:p w14:paraId="55D73726" w14:textId="6FB9B7A5" w:rsidR="002232E7" w:rsidRDefault="00CF2672" w:rsidP="002232E7">
      <w:pPr>
        <w:pStyle w:val="Prrafodelista"/>
        <w:numPr>
          <w:ilvl w:val="0"/>
          <w:numId w:val="2"/>
        </w:numPr>
      </w:pPr>
      <w:r w:rsidRPr="00CF2672">
        <w:drawing>
          <wp:anchor distT="0" distB="0" distL="114300" distR="114300" simplePos="0" relativeHeight="251692032" behindDoc="0" locked="0" layoutInCell="1" allowOverlap="1" wp14:anchorId="12156403" wp14:editId="3E849A64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5759450" cy="2592070"/>
            <wp:effectExtent l="0" t="0" r="0" b="0"/>
            <wp:wrapTopAndBottom/>
            <wp:docPr id="3554476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47686" name="Imagen 1" descr="Texto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SUDO APT-GET UPGRADE</w:t>
      </w:r>
    </w:p>
    <w:p w14:paraId="43D7E70D" w14:textId="77777777" w:rsidR="002232E7" w:rsidRPr="0037693C" w:rsidRDefault="002232E7" w:rsidP="002232E7"/>
    <w:sectPr w:rsidR="002232E7" w:rsidRPr="0037693C" w:rsidSect="00966D31">
      <w:headerReference w:type="default" r:id="rId42"/>
      <w:footerReference w:type="even" r:id="rId43"/>
      <w:footerReference w:type="default" r:id="rId44"/>
      <w:footerReference w:type="first" r:id="rId45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A6F9" w14:textId="77777777" w:rsidR="00C96BC5" w:rsidRDefault="00C96BC5" w:rsidP="004309A0">
      <w:r>
        <w:separator/>
      </w:r>
    </w:p>
  </w:endnote>
  <w:endnote w:type="continuationSeparator" w:id="0">
    <w:p w14:paraId="6648F9E1" w14:textId="77777777" w:rsidR="00C96BC5" w:rsidRDefault="00C96BC5" w:rsidP="0043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30B22B5" w14:textId="77777777" w:rsidR="001205A1" w:rsidRDefault="001205A1" w:rsidP="004309A0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D3F249D" w14:textId="77777777" w:rsidR="001205A1" w:rsidRDefault="001205A1" w:rsidP="004309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235" w14:textId="29C13EF7" w:rsidR="00966D31" w:rsidRDefault="00966D31" w:rsidP="004309A0">
    <w:pPr>
      <w:pStyle w:val="Piedepgina"/>
    </w:pPr>
    <w:r>
      <w:t>Carles Morales Amat</w:t>
    </w:r>
    <w:r w:rsidR="00162437">
      <w:tab/>
      <w:t xml:space="preserve">                                                                                   Página | </w:t>
    </w:r>
    <w:r w:rsidR="00162437">
      <w:fldChar w:fldCharType="begin"/>
    </w:r>
    <w:r w:rsidR="00162437">
      <w:instrText>PAGE   \* MERGEFORMAT</w:instrText>
    </w:r>
    <w:r w:rsidR="00162437">
      <w:fldChar w:fldCharType="separate"/>
    </w:r>
    <w:r w:rsidR="00162437">
      <w:t>1</w:t>
    </w:r>
    <w:r w:rsidR="00162437">
      <w:fldChar w:fldCharType="end"/>
    </w:r>
  </w:p>
  <w:p w14:paraId="2513113F" w14:textId="74A0ADE2" w:rsidR="001205A1" w:rsidRDefault="00971E73" w:rsidP="004309A0">
    <w:pPr>
      <w:pStyle w:val="Piedepgina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BB2EEF" wp14:editId="75E8A44A">
              <wp:simplePos x="0" y="0"/>
              <wp:positionH relativeFrom="page">
                <wp:posOffset>6322695</wp:posOffset>
              </wp:positionH>
              <wp:positionV relativeFrom="page">
                <wp:posOffset>9196375</wp:posOffset>
              </wp:positionV>
              <wp:extent cx="1311910" cy="1804670"/>
              <wp:effectExtent l="0" t="0" r="2540" b="5080"/>
              <wp:wrapNone/>
              <wp:docPr id="550750473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1281406630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0574801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64647940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FB2324" id="Grupo 1" o:spid="_x0000_s1026" alt="&quot;&quot;" style="position:absolute;margin-left:497.85pt;margin-top:724.1pt;width:103.3pt;height:142.1pt;rotation:180;z-index:-251655168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5073" w14:textId="78E22482" w:rsidR="00966D31" w:rsidRDefault="00252237" w:rsidP="004309A0">
    <w:pPr>
      <w:pStyle w:val="Piedepgina"/>
    </w:pPr>
    <w:r>
      <w:tab/>
    </w:r>
    <w:r>
      <w:tab/>
    </w:r>
    <w:r w:rsidR="00966D31">
      <w:t>CARLES MORALES AMAT</w:t>
    </w:r>
  </w:p>
  <w:p w14:paraId="25B86C1B" w14:textId="536154E5" w:rsidR="00966D31" w:rsidRDefault="00252237" w:rsidP="004309A0">
    <w:pPr>
      <w:pStyle w:val="Piedepgina"/>
    </w:pPr>
    <w:r>
      <w:tab/>
    </w:r>
    <w:r>
      <w:tab/>
    </w:r>
    <w:r w:rsidR="00966D31" w:rsidRPr="00966D31">
      <w:t>1ºDAW M</w:t>
    </w:r>
  </w:p>
  <w:p w14:paraId="1BD1E2B3" w14:textId="2A7EE2F5" w:rsidR="00966D31" w:rsidRDefault="00966D31" w:rsidP="004309A0">
    <w:pPr>
      <w:pStyle w:val="Piedepgina"/>
    </w:pPr>
  </w:p>
  <w:p w14:paraId="60D58B5F" w14:textId="7B50A874" w:rsidR="00966D31" w:rsidRDefault="00966D31" w:rsidP="004309A0">
    <w:pPr>
      <w:pStyle w:val="Piedepgina"/>
    </w:pPr>
  </w:p>
  <w:p w14:paraId="605B6E63" w14:textId="77777777" w:rsidR="00966D31" w:rsidRDefault="00966D31" w:rsidP="004309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2B706" w14:textId="77777777" w:rsidR="00C96BC5" w:rsidRDefault="00C96BC5" w:rsidP="004309A0">
      <w:r>
        <w:separator/>
      </w:r>
    </w:p>
  </w:footnote>
  <w:footnote w:type="continuationSeparator" w:id="0">
    <w:p w14:paraId="4748EBAF" w14:textId="77777777" w:rsidR="00C96BC5" w:rsidRDefault="00C96BC5" w:rsidP="00430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2746" w14:textId="11D2EADC" w:rsidR="00971E73" w:rsidRDefault="00971E73" w:rsidP="004309A0">
    <w:pPr>
      <w:pStyle w:val="Encabezado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A9EC1C" wp14:editId="6427B299">
              <wp:simplePos x="0" y="0"/>
              <wp:positionH relativeFrom="page">
                <wp:posOffset>-121568</wp:posOffset>
              </wp:positionH>
              <wp:positionV relativeFrom="page">
                <wp:posOffset>-470414</wp:posOffset>
              </wp:positionV>
              <wp:extent cx="1311910" cy="1804670"/>
              <wp:effectExtent l="0" t="0" r="2540" b="5080"/>
              <wp:wrapNone/>
              <wp:docPr id="1624328916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522662765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757009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9239666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7E3A6" id="Grupo 1" o:spid="_x0000_s1026" alt="&quot;&quot;" style="position:absolute;margin-left:-9.55pt;margin-top:-37.05pt;width:103.3pt;height:142.1pt;z-index:-251657216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260"/>
    <w:multiLevelType w:val="hybridMultilevel"/>
    <w:tmpl w:val="46AA4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D2783"/>
    <w:multiLevelType w:val="hybridMultilevel"/>
    <w:tmpl w:val="F93E5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3652">
    <w:abstractNumId w:val="1"/>
  </w:num>
  <w:num w:numId="2" w16cid:durableId="47942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3"/>
    <w:rsid w:val="00001013"/>
    <w:rsid w:val="0000352C"/>
    <w:rsid w:val="0008184B"/>
    <w:rsid w:val="000B7275"/>
    <w:rsid w:val="000C4ED1"/>
    <w:rsid w:val="000D4E01"/>
    <w:rsid w:val="001066B8"/>
    <w:rsid w:val="00116B83"/>
    <w:rsid w:val="001205A1"/>
    <w:rsid w:val="00135470"/>
    <w:rsid w:val="00141EC2"/>
    <w:rsid w:val="00162437"/>
    <w:rsid w:val="001739BC"/>
    <w:rsid w:val="002232E7"/>
    <w:rsid w:val="00252237"/>
    <w:rsid w:val="002560A5"/>
    <w:rsid w:val="00264A85"/>
    <w:rsid w:val="002877E8"/>
    <w:rsid w:val="002B0D15"/>
    <w:rsid w:val="002E7C4E"/>
    <w:rsid w:val="0031055C"/>
    <w:rsid w:val="00334A65"/>
    <w:rsid w:val="00340D9A"/>
    <w:rsid w:val="00370651"/>
    <w:rsid w:val="00371EE1"/>
    <w:rsid w:val="0037693C"/>
    <w:rsid w:val="003A798E"/>
    <w:rsid w:val="0040598A"/>
    <w:rsid w:val="00425A99"/>
    <w:rsid w:val="004309A0"/>
    <w:rsid w:val="004429E4"/>
    <w:rsid w:val="00476C05"/>
    <w:rsid w:val="00577C33"/>
    <w:rsid w:val="005E6B25"/>
    <w:rsid w:val="005F4F46"/>
    <w:rsid w:val="00651EC3"/>
    <w:rsid w:val="0069631F"/>
    <w:rsid w:val="006C60E6"/>
    <w:rsid w:val="006C65EB"/>
    <w:rsid w:val="006E6902"/>
    <w:rsid w:val="00707E89"/>
    <w:rsid w:val="007B0740"/>
    <w:rsid w:val="007C1BAB"/>
    <w:rsid w:val="0086436D"/>
    <w:rsid w:val="00966D31"/>
    <w:rsid w:val="00971E73"/>
    <w:rsid w:val="00991DDE"/>
    <w:rsid w:val="00993474"/>
    <w:rsid w:val="009A1761"/>
    <w:rsid w:val="009C0987"/>
    <w:rsid w:val="00A15CF7"/>
    <w:rsid w:val="00A24793"/>
    <w:rsid w:val="00A31A5B"/>
    <w:rsid w:val="00A7098C"/>
    <w:rsid w:val="00A81248"/>
    <w:rsid w:val="00A84125"/>
    <w:rsid w:val="00AD68D6"/>
    <w:rsid w:val="00BA2813"/>
    <w:rsid w:val="00BF2C31"/>
    <w:rsid w:val="00C27B89"/>
    <w:rsid w:val="00C66528"/>
    <w:rsid w:val="00C66BFC"/>
    <w:rsid w:val="00C673F6"/>
    <w:rsid w:val="00C778ED"/>
    <w:rsid w:val="00C806A1"/>
    <w:rsid w:val="00C915F0"/>
    <w:rsid w:val="00C96BC5"/>
    <w:rsid w:val="00CA30BA"/>
    <w:rsid w:val="00CB2F7A"/>
    <w:rsid w:val="00CF2672"/>
    <w:rsid w:val="00D967FE"/>
    <w:rsid w:val="00EB6A12"/>
    <w:rsid w:val="00EC4AA3"/>
    <w:rsid w:val="00F83DB5"/>
    <w:rsid w:val="00FB2736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DD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41EC2"/>
    <w:rPr>
      <w:rFonts w:asciiTheme="majorHAnsi" w:hAnsiTheme="majorHAnsi"/>
      <w:noProof/>
    </w:rPr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eastAsiaTheme="majorEastAsia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1739BC"/>
    <w:pPr>
      <w:keepNext/>
      <w:keepLines/>
      <w:outlineLvl w:val="2"/>
    </w:pPr>
    <w:rPr>
      <w:rFonts w:eastAsiaTheme="majorEastAsia" w:cstheme="majorBidi"/>
      <w:b/>
      <w:color w:val="123869" w:themeColor="accent1"/>
      <w:sz w:val="56"/>
      <w:szCs w:val="5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eastAsiaTheme="majorEastAsia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1739BC"/>
    <w:rPr>
      <w:rFonts w:asciiTheme="majorHAnsi" w:eastAsiaTheme="majorEastAsia" w:hAnsiTheme="majorHAnsi" w:cstheme="majorBidi"/>
      <w:b/>
      <w:noProof/>
      <w:color w:val="123869" w:themeColor="accent1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Ttulo2"/>
    <w:next w:val="Normal"/>
    <w:uiPriority w:val="5"/>
    <w:qFormat/>
    <w:rsid w:val="00707E89"/>
    <w:rPr>
      <w:sz w:val="4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TtuloTDC">
    <w:name w:val="TOC Heading"/>
    <w:basedOn w:val="Ttulo1"/>
    <w:next w:val="Normal"/>
    <w:uiPriority w:val="39"/>
    <w:unhideWhenUsed/>
    <w:qFormat/>
    <w:rsid w:val="00707E89"/>
    <w:pPr>
      <w:spacing w:line="259" w:lineRule="auto"/>
      <w:outlineLvl w:val="9"/>
    </w:pPr>
    <w:rPr>
      <w:b w:val="0"/>
      <w:noProof w:val="0"/>
      <w:color w:val="0D294E" w:themeColor="accent1" w:themeShade="BF"/>
      <w:sz w:val="32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707E89"/>
    <w:pPr>
      <w:ind w:left="480" w:hanging="480"/>
    </w:pPr>
  </w:style>
  <w:style w:type="paragraph" w:styleId="TDC2">
    <w:name w:val="toc 2"/>
    <w:basedOn w:val="Normal"/>
    <w:next w:val="Normal"/>
    <w:autoRedefine/>
    <w:uiPriority w:val="39"/>
    <w:rsid w:val="00707E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07E8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707E89"/>
    <w:pPr>
      <w:spacing w:after="100"/>
    </w:pPr>
  </w:style>
  <w:style w:type="paragraph" w:styleId="TDC3">
    <w:name w:val="toc 3"/>
    <w:basedOn w:val="Normal"/>
    <w:next w:val="Normal"/>
    <w:autoRedefine/>
    <w:uiPriority w:val="39"/>
    <w:rsid w:val="001739BC"/>
    <w:pPr>
      <w:spacing w:after="100"/>
      <w:ind w:left="480"/>
    </w:pPr>
  </w:style>
  <w:style w:type="paragraph" w:styleId="Prrafodelista">
    <w:name w:val="List Paragraph"/>
    <w:basedOn w:val="Normal"/>
    <w:uiPriority w:val="34"/>
    <w:semiHidden/>
    <w:qFormat/>
    <w:rsid w:val="00BA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orama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B8B14-C3B4-4EB9-9696-6E0F4FFBD5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2024-01-09T17:38:00Z</dcterms:created>
  <dcterms:modified xsi:type="dcterms:W3CDTF">2024-02-19T18:38:00Z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