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26" w:tblpY="-220"/>
        <w:tblW w:w="0" w:type="auto"/>
        <w:tblLook w:val="04A0" w:firstRow="1" w:lastRow="0" w:firstColumn="1" w:lastColumn="0" w:noHBand="0" w:noVBand="1"/>
      </w:tblPr>
      <w:tblGrid>
        <w:gridCol w:w="6158"/>
      </w:tblGrid>
      <w:tr w:rsidR="00966D31" w14:paraId="71C3A921" w14:textId="77777777" w:rsidTr="00252237">
        <w:trPr>
          <w:trHeight w:val="160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14:paraId="7FA4D671" w14:textId="5543C447" w:rsidR="00966D31" w:rsidRPr="00707E89" w:rsidRDefault="004309A0" w:rsidP="00252237">
            <w:pPr>
              <w:pStyle w:val="Ttulo1"/>
            </w:pPr>
            <w:r>
              <w:t>Dual Boot</w:t>
            </w:r>
          </w:p>
        </w:tc>
      </w:tr>
    </w:tbl>
    <w:p w14:paraId="1ABE3A3B" w14:textId="31233F8C" w:rsidR="00971E73" w:rsidRPr="00966D31" w:rsidRDefault="00966D31" w:rsidP="004309A0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309A0"/>
    <w:p w14:paraId="300612BD" w14:textId="43E80868" w:rsidR="00707E89" w:rsidRPr="00707E89" w:rsidRDefault="00966D31" w:rsidP="004309A0">
      <w:r>
        <w:br w:type="page"/>
      </w:r>
    </w:p>
    <w:sdt>
      <w:sdtPr>
        <w:rPr>
          <w:rFonts w:eastAsiaTheme="minorHAnsi" w:cstheme="minorBidi"/>
          <w:color w:val="auto"/>
          <w:sz w:val="48"/>
          <w:szCs w:val="48"/>
        </w:rPr>
        <w:id w:val="794574666"/>
        <w:docPartObj>
          <w:docPartGallery w:val="Table of Content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324E4A45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994A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7D20" w14:textId="00840AE5" w:rsidR="00707E89" w:rsidRDefault="00707E89" w:rsidP="00252237">
          <w:pPr>
            <w:pStyle w:val="Ttulo3"/>
          </w:pPr>
          <w:bookmarkStart w:id="0" w:name="_Toc157453388"/>
          <w:r>
            <w:t>Í</w:t>
          </w:r>
          <w:r w:rsidRPr="00707E89">
            <w:t>ndice</w:t>
          </w:r>
          <w:bookmarkEnd w:id="0"/>
        </w:p>
        <w:p w14:paraId="6C11EE3B" w14:textId="77777777" w:rsidR="001739BC" w:rsidRPr="001739BC" w:rsidRDefault="001739BC" w:rsidP="001739BC">
          <w:pPr>
            <w:rPr>
              <w:lang w:eastAsia="es-ES"/>
            </w:rPr>
          </w:pPr>
        </w:p>
        <w:p w14:paraId="51ADDA27" w14:textId="2822C914" w:rsidR="00252237" w:rsidRDefault="00707E89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53388" w:history="1">
            <w:r w:rsidR="00252237" w:rsidRPr="00836D1E">
              <w:rPr>
                <w:rStyle w:val="Hipervnculo"/>
              </w:rPr>
              <w:t>Índice</w:t>
            </w:r>
            <w:r w:rsidR="00252237">
              <w:rPr>
                <w:webHidden/>
              </w:rPr>
              <w:tab/>
            </w:r>
            <w:r w:rsidR="00252237">
              <w:rPr>
                <w:webHidden/>
              </w:rPr>
              <w:fldChar w:fldCharType="begin"/>
            </w:r>
            <w:r w:rsidR="00252237">
              <w:rPr>
                <w:webHidden/>
              </w:rPr>
              <w:instrText xml:space="preserve"> PAGEREF _Toc157453388 \h </w:instrText>
            </w:r>
            <w:r w:rsidR="00252237">
              <w:rPr>
                <w:webHidden/>
              </w:rPr>
            </w:r>
            <w:r w:rsidR="00252237">
              <w:rPr>
                <w:webHidden/>
              </w:rPr>
              <w:fldChar w:fldCharType="separate"/>
            </w:r>
            <w:r w:rsidR="00252237">
              <w:rPr>
                <w:webHidden/>
              </w:rPr>
              <w:t>2</w:t>
            </w:r>
            <w:r w:rsidR="00252237">
              <w:rPr>
                <w:webHidden/>
              </w:rPr>
              <w:fldChar w:fldCharType="end"/>
            </w:r>
          </w:hyperlink>
        </w:p>
        <w:p w14:paraId="1596D89F" w14:textId="5DDB6869" w:rsidR="00252237" w:rsidRDefault="00252237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7453389" w:history="1">
            <w:r w:rsidRPr="00836D1E">
              <w:rPr>
                <w:rStyle w:val="Hipervnculo"/>
              </w:rPr>
              <w:t>Instalacion de Win10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_Toc157453389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01060E" w14:textId="0311EF4F" w:rsidR="00252237" w:rsidRDefault="00252237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7453390" w:history="1">
            <w:r w:rsidRPr="00836D1E">
              <w:rPr>
                <w:rStyle w:val="Hipervnculo"/>
              </w:rPr>
              <w:t>Creando la partición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_Toc157453390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A7302E" w14:textId="5D522D10" w:rsidR="00707E89" w:rsidRDefault="00707E89" w:rsidP="004309A0">
          <w:r>
            <w:fldChar w:fldCharType="end"/>
          </w:r>
        </w:p>
      </w:sdtContent>
    </w:sdt>
    <w:p w14:paraId="35985B35" w14:textId="1EC34050" w:rsidR="00707E89" w:rsidRDefault="00707E89" w:rsidP="004309A0">
      <w:r>
        <w:br w:type="page"/>
      </w:r>
    </w:p>
    <w:p w14:paraId="43870FF0" w14:textId="77777777" w:rsidR="00707E89" w:rsidRDefault="00707E89" w:rsidP="004309A0"/>
    <w:p w14:paraId="1156535E" w14:textId="12BD2BE4" w:rsidR="00966D31" w:rsidRPr="001739BC" w:rsidRDefault="004309A0" w:rsidP="001739BC">
      <w:pPr>
        <w:pStyle w:val="Ttulo3"/>
      </w:pPr>
      <w:bookmarkStart w:id="1" w:name="_Toc157453389"/>
      <w:r w:rsidRPr="001739BC">
        <w:t>Instalacion de Win10</w:t>
      </w:r>
      <w:bookmarkEnd w:id="1"/>
    </w:p>
    <w:p w14:paraId="3D675FF0" w14:textId="3170CC31" w:rsidR="00707E89" w:rsidRDefault="00707E89" w:rsidP="004309A0"/>
    <w:p w14:paraId="4F563EBA" w14:textId="77777777" w:rsidR="004309A0" w:rsidRDefault="004309A0" w:rsidP="004309A0"/>
    <w:p w14:paraId="26CD2C65" w14:textId="132F1E58" w:rsidR="004309A0" w:rsidRDefault="004309A0" w:rsidP="004309A0">
      <w:r>
        <w:t>Lo primero que haremos será crear la maquina virtual de windows 10, para esto ejecutamos Virtual Box y le damos a crear maquina, añadimos la iso de win 10 que Manuel nos ha pasado amablemente y aceptamos la configuracion</w:t>
      </w:r>
    </w:p>
    <w:p w14:paraId="11ABD164" w14:textId="77777777" w:rsidR="004309A0" w:rsidRDefault="004309A0" w:rsidP="004309A0"/>
    <w:p w14:paraId="5825EEB2" w14:textId="078C9E62" w:rsidR="004309A0" w:rsidRDefault="004309A0" w:rsidP="004309A0">
      <w:pPr>
        <w:jc w:val="center"/>
      </w:pPr>
      <w:r w:rsidRPr="004309A0">
        <w:drawing>
          <wp:inline distT="0" distB="0" distL="0" distR="0" wp14:anchorId="0E687F79" wp14:editId="0839EE1F">
            <wp:extent cx="4248150" cy="2196673"/>
            <wp:effectExtent l="0" t="0" r="0" b="0"/>
            <wp:docPr id="11751392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392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563" cy="22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B9CB" w14:textId="22787052" w:rsidR="004309A0" w:rsidRDefault="004309A0" w:rsidP="004309A0"/>
    <w:p w14:paraId="0179CFE3" w14:textId="5C6661B0" w:rsidR="004309A0" w:rsidRDefault="004309A0" w:rsidP="004309A0">
      <w:r>
        <w:t>Le asignamos los recursos a los que la mquina tendra acceso, le damos 4 GB de RAM y 2 nucleos para un correcto funcionamiento</w:t>
      </w:r>
    </w:p>
    <w:p w14:paraId="58B132D9" w14:textId="5EBE8888" w:rsidR="004309A0" w:rsidRDefault="00334A65" w:rsidP="004309A0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539AB" wp14:editId="345A139A">
                <wp:simplePos x="0" y="0"/>
                <wp:positionH relativeFrom="column">
                  <wp:posOffset>2701925</wp:posOffset>
                </wp:positionH>
                <wp:positionV relativeFrom="paragraph">
                  <wp:posOffset>48260</wp:posOffset>
                </wp:positionV>
                <wp:extent cx="45719" cy="609600"/>
                <wp:effectExtent l="57150" t="19050" r="50165" b="38100"/>
                <wp:wrapNone/>
                <wp:docPr id="157763725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1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2.75pt;margin-top:3.8pt;width:3.6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" strokecolor="red" strokeweight="3pt">
                <v:stroke endarrow="block" miterlimit="4" joinstyle="miter"/>
              </v:shape>
            </w:pict>
          </mc:Fallback>
        </mc:AlternateContent>
      </w:r>
    </w:p>
    <w:p w14:paraId="14208F6A" w14:textId="5AC15961" w:rsidR="004309A0" w:rsidRDefault="00334A65" w:rsidP="004309A0">
      <w:pPr>
        <w:jc w:val="center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38B28" wp14:editId="022C90DD">
                <wp:simplePos x="0" y="0"/>
                <wp:positionH relativeFrom="column">
                  <wp:posOffset>1471295</wp:posOffset>
                </wp:positionH>
                <wp:positionV relativeFrom="paragraph">
                  <wp:posOffset>556894</wp:posOffset>
                </wp:positionV>
                <wp:extent cx="3562350" cy="428625"/>
                <wp:effectExtent l="0" t="0" r="19050" b="28575"/>
                <wp:wrapNone/>
                <wp:docPr id="1480923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286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BC07" id="Rectángulo 1" o:spid="_x0000_s1026" style="position:absolute;margin-left:115.85pt;margin-top:43.85pt;width:280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4309A0" w:rsidRPr="004309A0">
        <w:drawing>
          <wp:inline distT="0" distB="0" distL="0" distR="0" wp14:anchorId="5A74D1B3" wp14:editId="5E83B31B">
            <wp:extent cx="4381500" cy="2262245"/>
            <wp:effectExtent l="0" t="0" r="0" b="5080"/>
            <wp:docPr id="6127565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56579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459" cy="22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4666" w14:textId="003E9761" w:rsidR="004309A0" w:rsidRDefault="004309A0" w:rsidP="004309A0">
      <w:pPr>
        <w:jc w:val="center"/>
      </w:pPr>
    </w:p>
    <w:p w14:paraId="5E7F4328" w14:textId="53404373" w:rsidR="004309A0" w:rsidRDefault="004309A0" w:rsidP="004309A0">
      <w:pPr>
        <w:jc w:val="center"/>
      </w:pPr>
    </w:p>
    <w:p w14:paraId="63687E86" w14:textId="3ACABC29" w:rsidR="004309A0" w:rsidRDefault="004309A0" w:rsidP="004309A0">
      <w:pPr>
        <w:jc w:val="center"/>
      </w:pPr>
    </w:p>
    <w:p w14:paraId="0EA156CD" w14:textId="5E8BAB25" w:rsidR="004309A0" w:rsidRDefault="004309A0" w:rsidP="004309A0">
      <w:pPr>
        <w:jc w:val="center"/>
      </w:pPr>
    </w:p>
    <w:p w14:paraId="2F319EE2" w14:textId="4FDC8AB0" w:rsidR="004309A0" w:rsidRDefault="004309A0" w:rsidP="004309A0">
      <w:pPr>
        <w:jc w:val="center"/>
      </w:pPr>
    </w:p>
    <w:p w14:paraId="77BB6896" w14:textId="18D69E99" w:rsidR="004309A0" w:rsidRDefault="001739BC" w:rsidP="004309A0">
      <w:r>
        <w:lastRenderedPageBreak/>
        <w:t xml:space="preserve">Por ultimo reservamos el espacio que vamos a necesitar, para este caso en el que vamos a montar un dual boot reservamos 60 GB de disco dinamico para que se ajuste el tamaño del disco hasta un maximo de 60 GB ahorrando espacio en el host </w:t>
      </w:r>
    </w:p>
    <w:p w14:paraId="4C07E6FA" w14:textId="612BAA2C" w:rsidR="001739BC" w:rsidRDefault="00334A65" w:rsidP="004309A0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C36BE" wp14:editId="47BE32FE">
                <wp:simplePos x="0" y="0"/>
                <wp:positionH relativeFrom="column">
                  <wp:posOffset>3585845</wp:posOffset>
                </wp:positionH>
                <wp:positionV relativeFrom="paragraph">
                  <wp:posOffset>40005</wp:posOffset>
                </wp:positionV>
                <wp:extent cx="590550" cy="676275"/>
                <wp:effectExtent l="19050" t="19050" r="38100" b="47625"/>
                <wp:wrapNone/>
                <wp:docPr id="71857689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76275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B412" id="Conector recto de flecha 2" o:spid="_x0000_s1026" type="#_x0000_t32" style="position:absolute;margin-left:282.35pt;margin-top:3.15pt;width:46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" strokecolor="red" strokeweight="3pt">
                <v:stroke endarrow="block" miterlimit="4" joinstyle="miter"/>
              </v:shape>
            </w:pict>
          </mc:Fallback>
        </mc:AlternateContent>
      </w:r>
    </w:p>
    <w:p w14:paraId="01A08181" w14:textId="36D7F5DA" w:rsidR="001739BC" w:rsidRDefault="00334A65" w:rsidP="001739BC">
      <w:pPr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1682F" wp14:editId="6E043AA7">
                <wp:simplePos x="0" y="0"/>
                <wp:positionH relativeFrom="column">
                  <wp:posOffset>4233545</wp:posOffset>
                </wp:positionH>
                <wp:positionV relativeFrom="paragraph">
                  <wp:posOffset>568325</wp:posOffset>
                </wp:positionV>
                <wp:extent cx="457200" cy="133350"/>
                <wp:effectExtent l="0" t="0" r="19050" b="19050"/>
                <wp:wrapNone/>
                <wp:docPr id="16729859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335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10F48" id="Rectángulo 1" o:spid="_x0000_s1026" style="position:absolute;margin-left:333.35pt;margin-top:44.75pt;width:36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" filled="f" strokecolor="red" strokeweight="2pt">
                <v:stroke miterlimit="4"/>
                <v:textbox style="mso-fit-shape-to-text:t" inset="3pt,3pt,3pt,3pt"/>
              </v:rect>
            </w:pict>
          </mc:Fallback>
        </mc:AlternateContent>
      </w:r>
      <w:r w:rsidR="001739BC" w:rsidRPr="001739BC">
        <w:drawing>
          <wp:inline distT="0" distB="0" distL="0" distR="0" wp14:anchorId="36014484" wp14:editId="1F15A7DE">
            <wp:extent cx="3708607" cy="1929130"/>
            <wp:effectExtent l="0" t="0" r="6350" b="0"/>
            <wp:docPr id="10406573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5735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860" cy="19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64FF" w14:textId="56334647" w:rsidR="001739BC" w:rsidRDefault="001739BC" w:rsidP="001739BC">
      <w:pPr>
        <w:jc w:val="center"/>
      </w:pPr>
    </w:p>
    <w:p w14:paraId="081C021D" w14:textId="2BA6CC71" w:rsidR="001739BC" w:rsidRDefault="001739BC" w:rsidP="001739BC">
      <w:r>
        <w:t>Inicializamos la maquina y seguimos el asistente de instalacion de windows 10</w:t>
      </w:r>
    </w:p>
    <w:p w14:paraId="38FDE21E" w14:textId="7ED87548" w:rsidR="001739BC" w:rsidRDefault="001739BC" w:rsidP="001739BC"/>
    <w:p w14:paraId="511849EF" w14:textId="13EEC94E" w:rsidR="001739BC" w:rsidRDefault="001739BC" w:rsidP="001739BC">
      <w:pPr>
        <w:jc w:val="center"/>
      </w:pPr>
      <w:r w:rsidRPr="001739BC">
        <w:drawing>
          <wp:inline distT="0" distB="0" distL="0" distR="0" wp14:anchorId="4F8B8CEF" wp14:editId="541DBD2A">
            <wp:extent cx="3502857" cy="2705735"/>
            <wp:effectExtent l="0" t="0" r="2540" b="0"/>
            <wp:docPr id="17613295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957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640" cy="2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5F02" w14:textId="39E18BD2" w:rsidR="001739BC" w:rsidRDefault="001739BC">
      <w:r>
        <w:br w:type="page"/>
      </w:r>
    </w:p>
    <w:p w14:paraId="1CBDC4B1" w14:textId="3D7BDA83" w:rsidR="001739BC" w:rsidRDefault="001739BC" w:rsidP="001739BC">
      <w:pPr>
        <w:pStyle w:val="Ttulo3"/>
      </w:pPr>
      <w:bookmarkStart w:id="2" w:name="_Toc157453390"/>
      <w:r>
        <w:lastRenderedPageBreak/>
        <w:t>Creando la partición</w:t>
      </w:r>
      <w:bookmarkEnd w:id="2"/>
    </w:p>
    <w:p w14:paraId="537AA32A" w14:textId="3F891969" w:rsidR="00334A65" w:rsidRDefault="00334A65" w:rsidP="00334A65"/>
    <w:p w14:paraId="22BE3D9C" w14:textId="12201314" w:rsidR="00334A65" w:rsidRDefault="00334A65" w:rsidP="00334A65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94528" wp14:editId="624AE555">
                <wp:simplePos x="0" y="0"/>
                <wp:positionH relativeFrom="column">
                  <wp:posOffset>2738119</wp:posOffset>
                </wp:positionH>
                <wp:positionV relativeFrom="paragraph">
                  <wp:posOffset>1250316</wp:posOffset>
                </wp:positionV>
                <wp:extent cx="485775" cy="2209800"/>
                <wp:effectExtent l="19050" t="19050" r="66675" b="38100"/>
                <wp:wrapNone/>
                <wp:docPr id="63604378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20980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3480" id="Conector recto de flecha 2" o:spid="_x0000_s1026" type="#_x0000_t32" style="position:absolute;margin-left:215.6pt;margin-top:98.45pt;width:38.25pt;height:1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" strokecolor="red" strokeweight="3pt">
                <v:stroke endarrow="block" miterlimit="4" joinstyle="miter"/>
              </v:shape>
            </w:pict>
          </mc:Fallback>
        </mc:AlternateContent>
      </w:r>
      <w:r>
        <w:t>Cuando lleguemos a la parte de asignar espacio en el asistente de instalacion de win 10 seleccionamos el disco y le damos a nuevo y especificamos un tamaño de 30000 MB, con este espacio podremos crear un particion e instalar windows en esa misma particion a la vez, para despues instalar en el espacio libre el sistema operativo de Ubuntu 18</w:t>
      </w:r>
    </w:p>
    <w:p w14:paraId="6C384A42" w14:textId="77777777" w:rsidR="00334A65" w:rsidRDefault="00334A65" w:rsidP="00334A65"/>
    <w:p w14:paraId="7A944338" w14:textId="6A1DBE72" w:rsidR="00334A65" w:rsidRDefault="00334A65" w:rsidP="00334A65">
      <w:pPr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60357" wp14:editId="17F803FD">
                <wp:simplePos x="0" y="0"/>
                <wp:positionH relativeFrom="column">
                  <wp:posOffset>2747645</wp:posOffset>
                </wp:positionH>
                <wp:positionV relativeFrom="paragraph">
                  <wp:posOffset>2089150</wp:posOffset>
                </wp:positionV>
                <wp:extent cx="1028700" cy="142875"/>
                <wp:effectExtent l="0" t="0" r="19050" b="28575"/>
                <wp:wrapNone/>
                <wp:docPr id="17191658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87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A4F60" id="Rectángulo 1" o:spid="_x0000_s1026" style="position:absolute;margin-left:216.35pt;margin-top:164.5pt;width:81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Pr="00334A65">
        <w:drawing>
          <wp:inline distT="0" distB="0" distL="0" distR="0" wp14:anchorId="3CD00F07" wp14:editId="7FD4FDE5">
            <wp:extent cx="3845471" cy="2927985"/>
            <wp:effectExtent l="0" t="0" r="3175" b="5715"/>
            <wp:docPr id="7578143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431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388" cy="29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9E5C" w14:textId="6E68E6B7" w:rsidR="00334A65" w:rsidRDefault="00334A65" w:rsidP="00334A65">
      <w:pPr>
        <w:jc w:val="center"/>
      </w:pPr>
    </w:p>
    <w:p w14:paraId="4967FCA1" w14:textId="77777777" w:rsidR="00334A65" w:rsidRPr="00334A65" w:rsidRDefault="00334A65" w:rsidP="00334A65"/>
    <w:sectPr w:rsidR="00334A65" w:rsidRPr="00334A65" w:rsidSect="00966D31"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C2C5" w14:textId="77777777" w:rsidR="00651EC3" w:rsidRDefault="00651EC3" w:rsidP="004309A0">
      <w:r>
        <w:separator/>
      </w:r>
    </w:p>
  </w:endnote>
  <w:endnote w:type="continuationSeparator" w:id="0">
    <w:p w14:paraId="2ED04A17" w14:textId="77777777" w:rsidR="00651EC3" w:rsidRDefault="00651EC3" w:rsidP="0043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309A0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30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309A0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309A0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78E22482" w:rsidR="00966D31" w:rsidRDefault="00252237" w:rsidP="004309A0">
    <w:pPr>
      <w:pStyle w:val="Piedepgina"/>
    </w:pPr>
    <w:r>
      <w:tab/>
    </w:r>
    <w:r>
      <w:tab/>
    </w:r>
    <w:r w:rsidR="00966D31">
      <w:t>CARLES MORALES AMAT</w:t>
    </w:r>
  </w:p>
  <w:p w14:paraId="25B86C1B" w14:textId="536154E5" w:rsidR="00966D31" w:rsidRDefault="00252237" w:rsidP="004309A0">
    <w:pPr>
      <w:pStyle w:val="Piedepgina"/>
    </w:pPr>
    <w:r>
      <w:tab/>
    </w:r>
    <w:r>
      <w:tab/>
    </w:r>
    <w:r w:rsidR="00966D31" w:rsidRPr="00966D31">
      <w:t>1ºDAW M</w:t>
    </w:r>
  </w:p>
  <w:p w14:paraId="1BD1E2B3" w14:textId="2A7EE2F5" w:rsidR="00966D31" w:rsidRDefault="00966D31" w:rsidP="004309A0">
    <w:pPr>
      <w:pStyle w:val="Piedepgina"/>
    </w:pPr>
  </w:p>
  <w:p w14:paraId="60D58B5F" w14:textId="7B50A874" w:rsidR="00966D31" w:rsidRDefault="00966D31" w:rsidP="004309A0">
    <w:pPr>
      <w:pStyle w:val="Piedepgina"/>
    </w:pPr>
  </w:p>
  <w:p w14:paraId="605B6E63" w14:textId="77777777" w:rsidR="00966D31" w:rsidRDefault="00966D31" w:rsidP="00430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FA08" w14:textId="77777777" w:rsidR="00651EC3" w:rsidRDefault="00651EC3" w:rsidP="004309A0">
      <w:r>
        <w:separator/>
      </w:r>
    </w:p>
  </w:footnote>
  <w:footnote w:type="continuationSeparator" w:id="0">
    <w:p w14:paraId="3F498800" w14:textId="77777777" w:rsidR="00651EC3" w:rsidRDefault="00651EC3" w:rsidP="0043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309A0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352C"/>
    <w:rsid w:val="000C4ED1"/>
    <w:rsid w:val="001205A1"/>
    <w:rsid w:val="00162437"/>
    <w:rsid w:val="001739BC"/>
    <w:rsid w:val="00252237"/>
    <w:rsid w:val="002560A5"/>
    <w:rsid w:val="002877E8"/>
    <w:rsid w:val="002B0D15"/>
    <w:rsid w:val="002E7C4E"/>
    <w:rsid w:val="0031055C"/>
    <w:rsid w:val="00334A65"/>
    <w:rsid w:val="00340D9A"/>
    <w:rsid w:val="00371EE1"/>
    <w:rsid w:val="003A798E"/>
    <w:rsid w:val="00425A99"/>
    <w:rsid w:val="004309A0"/>
    <w:rsid w:val="004429E4"/>
    <w:rsid w:val="005E6B25"/>
    <w:rsid w:val="005F4F46"/>
    <w:rsid w:val="00651EC3"/>
    <w:rsid w:val="006C60E6"/>
    <w:rsid w:val="006C65EB"/>
    <w:rsid w:val="006E6902"/>
    <w:rsid w:val="00707E89"/>
    <w:rsid w:val="007B0740"/>
    <w:rsid w:val="007C1BAB"/>
    <w:rsid w:val="00966D31"/>
    <w:rsid w:val="00971E73"/>
    <w:rsid w:val="00991DDE"/>
    <w:rsid w:val="00A15CF7"/>
    <w:rsid w:val="00A24793"/>
    <w:rsid w:val="00A31A5B"/>
    <w:rsid w:val="00A81248"/>
    <w:rsid w:val="00A84125"/>
    <w:rsid w:val="00C66528"/>
    <w:rsid w:val="00C66BFC"/>
    <w:rsid w:val="00C673F6"/>
    <w:rsid w:val="00C806A1"/>
    <w:rsid w:val="00C915F0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4309A0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1739BC"/>
    <w:pPr>
      <w:keepNext/>
      <w:keepLines/>
      <w:outlineLvl w:val="2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1739BC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TDC3">
    <w:name w:val="toc 3"/>
    <w:basedOn w:val="Normal"/>
    <w:next w:val="Normal"/>
    <w:autoRedefine/>
    <w:uiPriority w:val="39"/>
    <w:rsid w:val="001739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2024-01-29T19:45:00Z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