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402" w:tblpY="-1015"/>
        <w:tblW w:w="0" w:type="auto"/>
        <w:tblLook w:val="04A0" w:firstRow="1" w:lastRow="0" w:firstColumn="1" w:lastColumn="0" w:noHBand="0" w:noVBand="1"/>
      </w:tblPr>
      <w:tblGrid>
        <w:gridCol w:w="5993"/>
      </w:tblGrid>
      <w:tr w:rsidR="00966D31" w14:paraId="71C3A921" w14:textId="77777777" w:rsidTr="00966D31">
        <w:trPr>
          <w:trHeight w:val="3051"/>
        </w:trPr>
        <w:tc>
          <w:tcPr>
            <w:tcW w:w="5993" w:type="dxa"/>
          </w:tcPr>
          <w:p w14:paraId="7FA4D671" w14:textId="1D65FE63" w:rsidR="00966D31" w:rsidRDefault="00966D31" w:rsidP="00966D31">
            <w:pPr>
              <w:pStyle w:val="Texto"/>
              <w:jc w:val="center"/>
            </w:pPr>
            <w:r>
              <w:t>Titulo</w:t>
            </w:r>
          </w:p>
        </w:tc>
      </w:tr>
    </w:tbl>
    <w:p w14:paraId="1ABE3A3B" w14:textId="31233F8C" w:rsidR="00971E73" w:rsidRPr="00966D31" w:rsidRDefault="00966D31" w:rsidP="00966D31">
      <w:pPr>
        <w:rPr>
          <w:rFonts w:asciiTheme="majorHAnsi" w:hAnsiTheme="majorHAnsi"/>
          <w:noProof/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>
      <w:pPr>
        <w:rPr>
          <w:noProof/>
        </w:rPr>
      </w:pPr>
    </w:p>
    <w:p w14:paraId="6398C0D3" w14:textId="64B202D9" w:rsidR="00966D31" w:rsidRDefault="00966D31">
      <w:pPr>
        <w:rPr>
          <w:noProof/>
        </w:rPr>
      </w:pPr>
      <w:r>
        <w:rPr>
          <w:noProof/>
        </w:rPr>
        <w:br w:type="page"/>
      </w:r>
    </w:p>
    <w:p w14:paraId="5B2225D0" w14:textId="2AE8D9CC" w:rsidR="00971E73" w:rsidRDefault="00971E73" w:rsidP="004429E4">
      <w:pPr>
        <w:rPr>
          <w:noProof/>
        </w:rPr>
      </w:pPr>
    </w:p>
    <w:p w14:paraId="41F83290" w14:textId="6FE4B632" w:rsidR="004429E4" w:rsidRPr="004429E4" w:rsidRDefault="004429E4" w:rsidP="004429E4">
      <w:pPr>
        <w:rPr>
          <w:rFonts w:asciiTheme="majorHAnsi" w:hAnsiTheme="majorHAnsi"/>
          <w:noProof/>
        </w:rPr>
      </w:pPr>
    </w:p>
    <w:sectPr w:rsidR="004429E4" w:rsidRPr="004429E4" w:rsidSect="00966D31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A8AD" w14:textId="77777777" w:rsidR="00991DDE" w:rsidRDefault="00991DDE" w:rsidP="001205A1">
      <w:r>
        <w:separator/>
      </w:r>
    </w:p>
  </w:endnote>
  <w:endnote w:type="continuationSeparator" w:id="0">
    <w:p w14:paraId="047D037A" w14:textId="77777777" w:rsidR="00991DDE" w:rsidRDefault="00991DD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966D31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966D31">
    <w:pPr>
      <w:pStyle w:val="Piedepgina"/>
    </w:pPr>
    <w:r w:rsidRPr="0000352C"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0D19F1C9" w:rsidR="00966D31" w:rsidRDefault="00966D31" w:rsidP="00966D31">
    <w:pPr>
      <w:pStyle w:val="Piedepgina"/>
      <w:jc w:val="right"/>
      <w:rPr>
        <w:noProof/>
      </w:rPr>
    </w:pPr>
    <w:r>
      <w:rPr>
        <w:noProof/>
      </w:rPr>
      <w:t>CARLES MORALES AMAT</w:t>
    </w:r>
  </w:p>
  <w:p w14:paraId="25B86C1B" w14:textId="4FDE3CDE" w:rsidR="00966D31" w:rsidRDefault="00966D31" w:rsidP="00966D31">
    <w:pPr>
      <w:pStyle w:val="Piedepgina"/>
      <w:jc w:val="right"/>
      <w:rPr>
        <w:noProof/>
      </w:rPr>
    </w:pPr>
    <w:r w:rsidRPr="00966D31">
      <w:rPr>
        <w:noProof/>
      </w:rPr>
      <w:t>1ºDAW M</w:t>
    </w:r>
  </w:p>
  <w:p w14:paraId="1BD1E2B3" w14:textId="2A7EE2F5" w:rsidR="00966D31" w:rsidRDefault="00966D31" w:rsidP="00966D31">
    <w:pPr>
      <w:pStyle w:val="Piedepgina"/>
      <w:jc w:val="right"/>
      <w:rPr>
        <w:noProof/>
      </w:rPr>
    </w:pPr>
  </w:p>
  <w:p w14:paraId="60D58B5F" w14:textId="7B50A874" w:rsidR="00966D31" w:rsidRDefault="00966D31" w:rsidP="00966D31">
    <w:pPr>
      <w:pStyle w:val="Piedepgina"/>
      <w:jc w:val="right"/>
      <w:rPr>
        <w:noProof/>
      </w:rPr>
    </w:pPr>
  </w:p>
  <w:p w14:paraId="605B6E63" w14:textId="77777777" w:rsidR="00966D31" w:rsidRDefault="00966D31" w:rsidP="00966D3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21A4" w14:textId="77777777" w:rsidR="00991DDE" w:rsidRDefault="00991DDE" w:rsidP="001205A1">
      <w:r>
        <w:separator/>
      </w:r>
    </w:p>
  </w:footnote>
  <w:footnote w:type="continuationSeparator" w:id="0">
    <w:p w14:paraId="5EB87543" w14:textId="77777777" w:rsidR="00991DDE" w:rsidRDefault="00991DDE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>
    <w:pPr>
      <w:pStyle w:val="Encabezado"/>
    </w:pPr>
    <w:r w:rsidRPr="0000352C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352C"/>
    <w:rsid w:val="000C4ED1"/>
    <w:rsid w:val="001205A1"/>
    <w:rsid w:val="00162437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4429E4"/>
    <w:rsid w:val="005E6B25"/>
    <w:rsid w:val="005F4F46"/>
    <w:rsid w:val="006C60E6"/>
    <w:rsid w:val="006C65EB"/>
    <w:rsid w:val="007B0740"/>
    <w:rsid w:val="007C1BAB"/>
    <w:rsid w:val="00966D31"/>
    <w:rsid w:val="00971E73"/>
    <w:rsid w:val="00991DDE"/>
    <w:rsid w:val="00A15CF7"/>
    <w:rsid w:val="00A24793"/>
    <w:rsid w:val="00A31A5B"/>
    <w:rsid w:val="00A81248"/>
    <w:rsid w:val="00A84125"/>
    <w:rsid w:val="00C66528"/>
    <w:rsid w:val="00C66BFC"/>
    <w:rsid w:val="00C673F6"/>
    <w:rsid w:val="00C915F0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1"/>
    <w:uiPriority w:val="5"/>
    <w:qFormat/>
    <w:rsid w:val="00966D31"/>
    <w:pPr>
      <w:spacing w:before="0"/>
    </w:pPr>
    <w:rPr>
      <w:noProof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2024-01-09T18:03:00Z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